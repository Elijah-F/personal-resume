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9F8" w:rsidRDefault="003667F8">
      <w:pPr>
        <w:rPr>
          <w:rFonts w:hint="eastAsia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1776095</wp:posOffset>
                </wp:positionH>
                <wp:positionV relativeFrom="paragraph">
                  <wp:posOffset>-50800</wp:posOffset>
                </wp:positionV>
                <wp:extent cx="1878965" cy="243840"/>
                <wp:effectExtent l="0" t="0" r="0" b="0"/>
                <wp:wrapNone/>
                <wp:docPr id="47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209F8" w:rsidRPr="009471FF" w:rsidRDefault="003667F8">
                            <w:pPr>
                              <w:pStyle w:val="a3"/>
                              <w:spacing w:before="0" w:beforeAutospacing="0" w:after="0" w:afterAutospacing="0" w:line="240" w:lineRule="exact"/>
                              <w:rPr>
                                <w:rFonts w:ascii="Noto Sans CJK Bold" w:eastAsia="Noto Sans CJK Bold" w:hAnsi="Noto Sans CJK Bold"/>
                                <w:color w:val="FFFFFF" w:themeColor="background1"/>
                              </w:rPr>
                            </w:pPr>
                            <w:r w:rsidRPr="009471FF">
                              <w:rPr>
                                <w:rFonts w:ascii="Noto Sans CJK Bold" w:eastAsia="Noto Sans CJK Bold" w:hAnsi="Noto Sans CJK Bold" w:cstheme="minorBidi" w:hint="eastAsia"/>
                                <w:color w:val="FFFFFF" w:themeColor="background1"/>
                                <w:kern w:val="24"/>
                              </w:rPr>
                              <w:t>教育背景</w:t>
                            </w:r>
                            <w:r w:rsidRPr="009471FF">
                              <w:rPr>
                                <w:rFonts w:ascii="Noto Sans CJK Bold" w:eastAsia="Noto Sans CJK Bold" w:hAnsi="Noto Sans CJK Bold" w:cstheme="minorBidi" w:hint="eastAsia"/>
                                <w:color w:val="FFFFFF" w:themeColor="background1"/>
                                <w:kern w:val="24"/>
                              </w:rPr>
                              <w:t xml:space="preserve">    </w:t>
                            </w:r>
                            <w:r w:rsidRPr="009471FF">
                              <w:rPr>
                                <w:rFonts w:ascii="Noto Sans CJK Bold" w:eastAsia="Noto Sans CJK Bold" w:hAnsi="Noto Sans CJK Bold" w:cstheme="minorBidi" w:hint="eastAsia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4" o:spid="_x0000_s1026" type="#_x0000_t202" style="position:absolute;left:0;text-align:left;margin-left:139.85pt;margin-top:-4pt;width:147.95pt;height:19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" filled="f" stroked="f">
                <v:textbox style="mso-fit-shape-to-text:t">
                  <w:txbxContent>
                    <w:p w:rsidR="001209F8" w:rsidRPr="009471FF" w:rsidRDefault="003667F8">
                      <w:pPr>
                        <w:pStyle w:val="a3"/>
                        <w:spacing w:before="0" w:beforeAutospacing="0" w:after="0" w:afterAutospacing="0" w:line="240" w:lineRule="exact"/>
                        <w:rPr>
                          <w:rFonts w:ascii="Noto Sans CJK Bold" w:eastAsia="Noto Sans CJK Bold" w:hAnsi="Noto Sans CJK Bold"/>
                          <w:color w:val="FFFFFF" w:themeColor="background1"/>
                        </w:rPr>
                      </w:pPr>
                      <w:r w:rsidRPr="009471FF">
                        <w:rPr>
                          <w:rFonts w:ascii="Noto Sans CJK Bold" w:eastAsia="Noto Sans CJK Bold" w:hAnsi="Noto Sans CJK Bold" w:cstheme="minorBidi" w:hint="eastAsia"/>
                          <w:color w:val="FFFFFF" w:themeColor="background1"/>
                          <w:kern w:val="24"/>
                        </w:rPr>
                        <w:t>教育背景</w:t>
                      </w:r>
                      <w:r w:rsidRPr="009471FF">
                        <w:rPr>
                          <w:rFonts w:ascii="Noto Sans CJK Bold" w:eastAsia="Noto Sans CJK Bold" w:hAnsi="Noto Sans CJK Bold" w:cstheme="minorBidi" w:hint="eastAsia"/>
                          <w:color w:val="FFFFFF" w:themeColor="background1"/>
                          <w:kern w:val="24"/>
                        </w:rPr>
                        <w:t xml:space="preserve">    </w:t>
                      </w:r>
                      <w:r w:rsidRPr="009471FF">
                        <w:rPr>
                          <w:rFonts w:ascii="Noto Sans CJK Bold" w:eastAsia="Noto Sans CJK Bold" w:hAnsi="Noto Sans CJK Bold" w:cstheme="minorBidi" w:hint="eastAsia"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1496695</wp:posOffset>
                </wp:positionH>
                <wp:positionV relativeFrom="paragraph">
                  <wp:posOffset>-54610</wp:posOffset>
                </wp:positionV>
                <wp:extent cx="4705985" cy="259080"/>
                <wp:effectExtent l="114300" t="95250" r="113665" b="140970"/>
                <wp:wrapNone/>
                <wp:docPr id="45" name="任意多边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5985" cy="259080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A11E8" id="任意多边形 45" o:spid="_x0000_s1026" style="position:absolute;left:0;text-align:left;margin-left:117.85pt;margin-top:-4.3pt;width:370.55pt;height:20.4pt;flip:y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06252,259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" path="m1770532,259229r2935720,l4706252,175455r-2531703,l2074433,r-1854,l1770532,,1072994,,553294,,,,142202,258866r273349,l1072994,258866r697538,l1770532,259229xe" fillcolor="#323e4f [2415]" stroked="f" strokeweight="4.5pt">
                <v:stroke joinstyle="miter"/>
                <v:shadow on="t" type="perspective" color="black" opacity="41943f" offset=".24131mm,.663mm" matrix="66191f,,,66191f"/>
                <v:path arrowok="t" o:connecttype="custom" o:connectlocs="1770432,259080;4705985,259080;4705985,175354;2174426,175354;2074315,0;2072461,0;1770432,0;1072933,0;553263,0;0,0;142194,258717;415527,258717;1072933,258717;1770432,258717" o:connectangles="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8410575</wp:posOffset>
                </wp:positionV>
                <wp:extent cx="4859655" cy="1171575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9655" cy="1171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209F8" w:rsidRPr="003667F8" w:rsidRDefault="003667F8" w:rsidP="003667F8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ascii="Noto Sans CJK Light" w:eastAsia="Noto Sans CJK Light" w:hAnsi="Noto Sans CJK Light"/>
                                <w:sz w:val="21"/>
                                <w:szCs w:val="21"/>
                              </w:rPr>
                            </w:pPr>
                            <w:r w:rsidRPr="003667F8">
                              <w:rPr>
                                <w:rFonts w:ascii="Noto Sans CJK Light" w:eastAsia="Noto Sans CJK Light" w:hAnsi="Noto Sans CJK Light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所</w:t>
                            </w:r>
                            <w:r>
                              <w:rPr>
                                <w:rFonts w:ascii="Noto Sans CJK Light" w:eastAsia="Noto Sans CJK Light" w:hAnsi="Noto Sans CJK Light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获</w:t>
                            </w:r>
                            <w:r w:rsidRPr="003667F8">
                              <w:rPr>
                                <w:rFonts w:ascii="Noto Sans CJK Light" w:eastAsia="Noto Sans CJK Light" w:hAnsi="Noto Sans CJK Light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证书：</w:t>
                            </w:r>
                            <w:r>
                              <w:rPr>
                                <w:rFonts w:ascii="Noto Sans CJK Light" w:eastAsia="Noto Sans CJK Light" w:hAnsi="Noto Sans CJK Light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XXXX</w:t>
                            </w:r>
                            <w:r w:rsidRPr="003667F8">
                              <w:rPr>
                                <w:rFonts w:ascii="Noto Sans CJK Light" w:eastAsia="Noto Sans CJK Light" w:hAnsi="Noto Sans CJK Light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证书、</w:t>
                            </w:r>
                            <w:r>
                              <w:rPr>
                                <w:rFonts w:ascii="Noto Sans CJK Light" w:eastAsia="Noto Sans CJK Light" w:hAnsi="Noto Sans CJK Light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XXXX</w:t>
                            </w:r>
                            <w:r w:rsidRPr="003667F8">
                              <w:rPr>
                                <w:rFonts w:ascii="Noto Sans CJK Light" w:eastAsia="Noto Sans CJK Light" w:hAnsi="Noto Sans CJK Light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证书</w:t>
                            </w:r>
                          </w:p>
                          <w:p w:rsidR="001209F8" w:rsidRPr="003667F8" w:rsidRDefault="003667F8" w:rsidP="003667F8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ascii="Noto Sans CJK Light" w:eastAsia="Noto Sans CJK Light" w:hAnsi="Noto Sans CJK Light"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Noto Sans CJK Light" w:eastAsia="Noto Sans CJK Light" w:hAnsi="Noto Sans CJK Light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获得荣誉</w:t>
                            </w:r>
                            <w:r w:rsidRPr="003667F8">
                              <w:rPr>
                                <w:rFonts w:ascii="Noto Sans CJK Light" w:eastAsia="Noto Sans CJK Light" w:hAnsi="Noto Sans CJK Light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Noto Sans CJK Light" w:eastAsia="Noto Sans CJK Light" w:hAnsi="Noto Sans CJK Light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获得的</w:t>
                            </w:r>
                            <w:r>
                              <w:rPr>
                                <w:rFonts w:ascii="Noto Sans CJK Light" w:eastAsia="Noto Sans CJK Light" w:hAnsi="Noto Sans CJK Light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荣誉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" o:spid="_x0000_s1027" style="position:absolute;left:0;text-align:left;margin-left:114.75pt;margin-top:662.25pt;width:382.65pt;height:92.2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" filled="f" stroked="f">
                <v:textbox>
                  <w:txbxContent>
                    <w:p w:rsidR="001209F8" w:rsidRPr="003667F8" w:rsidRDefault="003667F8" w:rsidP="003667F8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  <w:rPr>
                          <w:rFonts w:ascii="Noto Sans CJK Light" w:eastAsia="Noto Sans CJK Light" w:hAnsi="Noto Sans CJK Light"/>
                          <w:sz w:val="21"/>
                          <w:szCs w:val="21"/>
                        </w:rPr>
                      </w:pPr>
                      <w:r w:rsidRPr="003667F8">
                        <w:rPr>
                          <w:rFonts w:ascii="Noto Sans CJK Light" w:eastAsia="Noto Sans CJK Light" w:hAnsi="Noto Sans CJK Light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所</w:t>
                      </w:r>
                      <w:r>
                        <w:rPr>
                          <w:rFonts w:ascii="Noto Sans CJK Light" w:eastAsia="Noto Sans CJK Light" w:hAnsi="Noto Sans CJK Light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获</w:t>
                      </w:r>
                      <w:r w:rsidRPr="003667F8">
                        <w:rPr>
                          <w:rFonts w:ascii="Noto Sans CJK Light" w:eastAsia="Noto Sans CJK Light" w:hAnsi="Noto Sans CJK Light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证书：</w:t>
                      </w:r>
                      <w:r>
                        <w:rPr>
                          <w:rFonts w:ascii="Noto Sans CJK Light" w:eastAsia="Noto Sans CJK Light" w:hAnsi="Noto Sans CJK Light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XXXX</w:t>
                      </w:r>
                      <w:r w:rsidRPr="003667F8">
                        <w:rPr>
                          <w:rFonts w:ascii="Noto Sans CJK Light" w:eastAsia="Noto Sans CJK Light" w:hAnsi="Noto Sans CJK Light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证书、</w:t>
                      </w:r>
                      <w:r>
                        <w:rPr>
                          <w:rFonts w:ascii="Noto Sans CJK Light" w:eastAsia="Noto Sans CJK Light" w:hAnsi="Noto Sans CJK Light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XXXX</w:t>
                      </w:r>
                      <w:r w:rsidRPr="003667F8">
                        <w:rPr>
                          <w:rFonts w:ascii="Noto Sans CJK Light" w:eastAsia="Noto Sans CJK Light" w:hAnsi="Noto Sans CJK Light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证书</w:t>
                      </w:r>
                    </w:p>
                    <w:p w:rsidR="001209F8" w:rsidRPr="003667F8" w:rsidRDefault="003667F8" w:rsidP="003667F8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  <w:rPr>
                          <w:rFonts w:ascii="Noto Sans CJK Light" w:eastAsia="Noto Sans CJK Light" w:hAnsi="Noto Sans CJK Light" w:hint="eastAsia"/>
                          <w:sz w:val="21"/>
                          <w:szCs w:val="21"/>
                        </w:rPr>
                      </w:pPr>
                      <w:r>
                        <w:rPr>
                          <w:rFonts w:ascii="Noto Sans CJK Light" w:eastAsia="Noto Sans CJK Light" w:hAnsi="Noto Sans CJK Light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获得荣誉</w:t>
                      </w:r>
                      <w:r w:rsidRPr="003667F8">
                        <w:rPr>
                          <w:rFonts w:ascii="Noto Sans CJK Light" w:eastAsia="Noto Sans CJK Light" w:hAnsi="Noto Sans CJK Light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ascii="Noto Sans CJK Light" w:eastAsia="Noto Sans CJK Light" w:hAnsi="Noto Sans CJK Light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获得的</w:t>
                      </w:r>
                      <w:r>
                        <w:rPr>
                          <w:rFonts w:ascii="Noto Sans CJK Light" w:eastAsia="Noto Sans CJK Light" w:hAnsi="Noto Sans CJK Light" w:cstheme="minorBidi"/>
                          <w:color w:val="4A4E59"/>
                          <w:kern w:val="24"/>
                          <w:sz w:val="21"/>
                          <w:szCs w:val="21"/>
                        </w:rPr>
                        <w:t>荣誉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6724650</wp:posOffset>
                </wp:positionV>
                <wp:extent cx="4860290" cy="1409700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290" cy="1409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209F8" w:rsidRPr="003667F8" w:rsidRDefault="003667F8" w:rsidP="003667F8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ascii="Noto Sans CJK Light" w:eastAsia="Noto Sans CJK Light" w:hAnsi="Noto Sans CJK Light"/>
                                <w:sz w:val="21"/>
                                <w:szCs w:val="21"/>
                              </w:rPr>
                            </w:pPr>
                            <w:r w:rsidRPr="003667F8">
                              <w:rPr>
                                <w:rFonts w:ascii="Noto Sans CJK Light" w:eastAsia="Noto Sans CJK Light" w:hAnsi="Noto Sans CJK Light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语言技能：</w:t>
                            </w:r>
                            <w:r w:rsidRPr="003667F8">
                              <w:rPr>
                                <w:rFonts w:ascii="Noto Sans CJK Light" w:eastAsia="Noto Sans CJK Light" w:hAnsi="Noto Sans CJK Light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英语</w:t>
                            </w:r>
                            <w:r w:rsidRPr="003667F8">
                              <w:rPr>
                                <w:rFonts w:ascii="Noto Sans CJK Light" w:eastAsia="Noto Sans CJK Light" w:hAnsi="Noto Sans CJK Light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CET6</w:t>
                            </w:r>
                            <w:r w:rsidRPr="003667F8">
                              <w:rPr>
                                <w:rFonts w:ascii="Noto Sans CJK Light" w:eastAsia="Noto Sans CJK Light" w:hAnsi="Noto Sans CJK Light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、武汉话</w:t>
                            </w:r>
                          </w:p>
                          <w:p w:rsidR="001209F8" w:rsidRPr="003667F8" w:rsidRDefault="003667F8" w:rsidP="003667F8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ascii="Noto Sans CJK Light" w:eastAsia="Noto Sans CJK Light" w:hAnsi="Noto Sans CJK Light"/>
                                <w:sz w:val="21"/>
                                <w:szCs w:val="21"/>
                              </w:rPr>
                            </w:pPr>
                            <w:r w:rsidRPr="003667F8">
                              <w:rPr>
                                <w:rFonts w:ascii="Noto Sans CJK Light" w:eastAsia="Noto Sans CJK Light" w:hAnsi="Noto Sans CJK Light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专业技能：</w:t>
                            </w:r>
                            <w:r w:rsidRPr="003667F8">
                              <w:rPr>
                                <w:rFonts w:ascii="Noto Sans CJK Light" w:eastAsia="Noto Sans CJK Light" w:hAnsi="Noto Sans CJK Light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熟悉</w:t>
                            </w:r>
                            <w:r w:rsidRPr="003667F8">
                              <w:rPr>
                                <w:rFonts w:ascii="Noto Sans CJK Light" w:eastAsia="Noto Sans CJK Light" w:hAnsi="Noto Sans CJK Light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PS</w:t>
                            </w:r>
                            <w:r w:rsidRPr="003667F8">
                              <w:rPr>
                                <w:rFonts w:ascii="Noto Sans CJK Light" w:eastAsia="Noto Sans CJK Light" w:hAnsi="Noto Sans CJK Light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、</w:t>
                            </w:r>
                            <w:r w:rsidRPr="003667F8">
                              <w:rPr>
                                <w:rFonts w:ascii="Noto Sans CJK Light" w:eastAsia="Noto Sans CJK Light" w:hAnsi="Noto Sans CJK Light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AI</w:t>
                            </w:r>
                            <w:r w:rsidRPr="003667F8">
                              <w:rPr>
                                <w:rFonts w:ascii="Noto Sans CJK Light" w:eastAsia="Noto Sans CJK Light" w:hAnsi="Noto Sans CJK Light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等软件操作，</w:t>
                            </w:r>
                            <w:r w:rsidRPr="003667F8">
                              <w:rPr>
                                <w:rFonts w:ascii="Noto Sans CJK Light" w:eastAsia="Noto Sans CJK Light" w:hAnsi="Noto Sans CJK Light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精通</w:t>
                            </w:r>
                            <w:r w:rsidRPr="003667F8">
                              <w:rPr>
                                <w:rFonts w:ascii="Noto Sans CJK Light" w:eastAsia="Noto Sans CJK Light" w:hAnsi="Noto Sans CJK Light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PPT</w:t>
                            </w:r>
                            <w:r w:rsidRPr="003667F8">
                              <w:rPr>
                                <w:rFonts w:ascii="Noto Sans CJK Light" w:eastAsia="Noto Sans CJK Light" w:hAnsi="Noto Sans CJK Light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操作</w:t>
                            </w:r>
                          </w:p>
                          <w:p w:rsidR="001209F8" w:rsidRPr="003667F8" w:rsidRDefault="003667F8" w:rsidP="003667F8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ascii="Noto Sans CJK Light" w:eastAsia="Noto Sans CJK Light" w:hAnsi="Noto Sans CJK Light"/>
                                <w:sz w:val="21"/>
                                <w:szCs w:val="21"/>
                              </w:rPr>
                            </w:pPr>
                            <w:r w:rsidRPr="003667F8">
                              <w:rPr>
                                <w:rFonts w:ascii="Noto Sans CJK Light" w:eastAsia="Noto Sans CJK Light" w:hAnsi="Noto Sans CJK Light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管理能力：</w:t>
                            </w:r>
                            <w:r w:rsidRPr="003667F8">
                              <w:rPr>
                                <w:rFonts w:ascii="Noto Sans CJK Light" w:eastAsia="Noto Sans CJK Light" w:hAnsi="Noto Sans CJK Light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前后多次担任项目经理及组织管理者，</w:t>
                            </w:r>
                            <w:r w:rsidRPr="003667F8">
                              <w:rPr>
                                <w:rFonts w:ascii="Noto Sans CJK Light" w:eastAsia="Noto Sans CJK Light" w:hAnsi="Noto Sans CJK Light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团队至今仍保持团队文化</w:t>
                            </w:r>
                          </w:p>
                          <w:p w:rsidR="001209F8" w:rsidRPr="003667F8" w:rsidRDefault="003667F8" w:rsidP="003667F8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  <w:rPr>
                                <w:rFonts w:ascii="Noto Sans CJK Light" w:eastAsia="Noto Sans CJK Light" w:hAnsi="Noto Sans CJK Light"/>
                                <w:sz w:val="21"/>
                                <w:szCs w:val="21"/>
                              </w:rPr>
                            </w:pPr>
                            <w:r w:rsidRPr="003667F8">
                              <w:rPr>
                                <w:rFonts w:ascii="Noto Sans CJK Light" w:eastAsia="Noto Sans CJK Light" w:hAnsi="Noto Sans CJK Light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演讲培训：</w:t>
                            </w:r>
                            <w:r w:rsidRPr="003667F8">
                              <w:rPr>
                                <w:rFonts w:ascii="Noto Sans CJK Light" w:eastAsia="Noto Sans CJK Light" w:hAnsi="Noto Sans CJK Light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举行校内演讲</w:t>
                            </w:r>
                            <w:r w:rsidRPr="003667F8">
                              <w:rPr>
                                <w:rFonts w:ascii="Noto Sans CJK Light" w:eastAsia="Noto Sans CJK Light" w:hAnsi="Noto Sans CJK Light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26</w:t>
                            </w:r>
                            <w:r w:rsidRPr="003667F8">
                              <w:rPr>
                                <w:rFonts w:ascii="Noto Sans CJK Light" w:eastAsia="Noto Sans CJK Light" w:hAnsi="Noto Sans CJK Light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次，行业论坛演讲</w:t>
                            </w:r>
                            <w:r w:rsidRPr="003667F8">
                              <w:rPr>
                                <w:rFonts w:ascii="Noto Sans CJK Light" w:eastAsia="Noto Sans CJK Light" w:hAnsi="Noto Sans CJK Light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3</w:t>
                            </w:r>
                            <w:r w:rsidRPr="003667F8">
                              <w:rPr>
                                <w:rFonts w:ascii="Noto Sans CJK Light" w:eastAsia="Noto Sans CJK Light" w:hAnsi="Noto Sans CJK Light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次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" o:spid="_x0000_s1028" style="position:absolute;left:0;text-align:left;margin-left:114pt;margin-top:529.5pt;width:382.7pt;height:111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" filled="f" stroked="f">
                <v:textbox>
                  <w:txbxContent>
                    <w:p w:rsidR="001209F8" w:rsidRPr="003667F8" w:rsidRDefault="003667F8" w:rsidP="003667F8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  <w:rPr>
                          <w:rFonts w:ascii="Noto Sans CJK Light" w:eastAsia="Noto Sans CJK Light" w:hAnsi="Noto Sans CJK Light"/>
                          <w:sz w:val="21"/>
                          <w:szCs w:val="21"/>
                        </w:rPr>
                      </w:pPr>
                      <w:r w:rsidRPr="003667F8">
                        <w:rPr>
                          <w:rFonts w:ascii="Noto Sans CJK Light" w:eastAsia="Noto Sans CJK Light" w:hAnsi="Noto Sans CJK Light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语言技能：</w:t>
                      </w:r>
                      <w:r w:rsidRPr="003667F8">
                        <w:rPr>
                          <w:rFonts w:ascii="Noto Sans CJK Light" w:eastAsia="Noto Sans CJK Light" w:hAnsi="Noto Sans CJK Light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英语</w:t>
                      </w:r>
                      <w:r w:rsidRPr="003667F8">
                        <w:rPr>
                          <w:rFonts w:ascii="Noto Sans CJK Light" w:eastAsia="Noto Sans CJK Light" w:hAnsi="Noto Sans CJK Light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CET6</w:t>
                      </w:r>
                      <w:r w:rsidRPr="003667F8">
                        <w:rPr>
                          <w:rFonts w:ascii="Noto Sans CJK Light" w:eastAsia="Noto Sans CJK Light" w:hAnsi="Noto Sans CJK Light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、武汉话</w:t>
                      </w:r>
                    </w:p>
                    <w:p w:rsidR="001209F8" w:rsidRPr="003667F8" w:rsidRDefault="003667F8" w:rsidP="003667F8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  <w:rPr>
                          <w:rFonts w:ascii="Noto Sans CJK Light" w:eastAsia="Noto Sans CJK Light" w:hAnsi="Noto Sans CJK Light"/>
                          <w:sz w:val="21"/>
                          <w:szCs w:val="21"/>
                        </w:rPr>
                      </w:pPr>
                      <w:r w:rsidRPr="003667F8">
                        <w:rPr>
                          <w:rFonts w:ascii="Noto Sans CJK Light" w:eastAsia="Noto Sans CJK Light" w:hAnsi="Noto Sans CJK Light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专业技能：</w:t>
                      </w:r>
                      <w:r w:rsidRPr="003667F8">
                        <w:rPr>
                          <w:rFonts w:ascii="Noto Sans CJK Light" w:eastAsia="Noto Sans CJK Light" w:hAnsi="Noto Sans CJK Light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熟悉</w:t>
                      </w:r>
                      <w:r w:rsidRPr="003667F8">
                        <w:rPr>
                          <w:rFonts w:ascii="Noto Sans CJK Light" w:eastAsia="Noto Sans CJK Light" w:hAnsi="Noto Sans CJK Light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PS</w:t>
                      </w:r>
                      <w:r w:rsidRPr="003667F8">
                        <w:rPr>
                          <w:rFonts w:ascii="Noto Sans CJK Light" w:eastAsia="Noto Sans CJK Light" w:hAnsi="Noto Sans CJK Light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、</w:t>
                      </w:r>
                      <w:r w:rsidRPr="003667F8">
                        <w:rPr>
                          <w:rFonts w:ascii="Noto Sans CJK Light" w:eastAsia="Noto Sans CJK Light" w:hAnsi="Noto Sans CJK Light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AI</w:t>
                      </w:r>
                      <w:r w:rsidRPr="003667F8">
                        <w:rPr>
                          <w:rFonts w:ascii="Noto Sans CJK Light" w:eastAsia="Noto Sans CJK Light" w:hAnsi="Noto Sans CJK Light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等软件操作，</w:t>
                      </w:r>
                      <w:r w:rsidRPr="003667F8">
                        <w:rPr>
                          <w:rFonts w:ascii="Noto Sans CJK Light" w:eastAsia="Noto Sans CJK Light" w:hAnsi="Noto Sans CJK Light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精通</w:t>
                      </w:r>
                      <w:r w:rsidRPr="003667F8">
                        <w:rPr>
                          <w:rFonts w:ascii="Noto Sans CJK Light" w:eastAsia="Noto Sans CJK Light" w:hAnsi="Noto Sans CJK Light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PPT</w:t>
                      </w:r>
                      <w:r w:rsidRPr="003667F8">
                        <w:rPr>
                          <w:rFonts w:ascii="Noto Sans CJK Light" w:eastAsia="Noto Sans CJK Light" w:hAnsi="Noto Sans CJK Light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操作</w:t>
                      </w:r>
                    </w:p>
                    <w:p w:rsidR="001209F8" w:rsidRPr="003667F8" w:rsidRDefault="003667F8" w:rsidP="003667F8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  <w:rPr>
                          <w:rFonts w:ascii="Noto Sans CJK Light" w:eastAsia="Noto Sans CJK Light" w:hAnsi="Noto Sans CJK Light"/>
                          <w:sz w:val="21"/>
                          <w:szCs w:val="21"/>
                        </w:rPr>
                      </w:pPr>
                      <w:r w:rsidRPr="003667F8">
                        <w:rPr>
                          <w:rFonts w:ascii="Noto Sans CJK Light" w:eastAsia="Noto Sans CJK Light" w:hAnsi="Noto Sans CJK Light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管理能力：</w:t>
                      </w:r>
                      <w:r w:rsidRPr="003667F8">
                        <w:rPr>
                          <w:rFonts w:ascii="Noto Sans CJK Light" w:eastAsia="Noto Sans CJK Light" w:hAnsi="Noto Sans CJK Light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前后多次担任项目经理及组织管理者，</w:t>
                      </w:r>
                      <w:r w:rsidRPr="003667F8">
                        <w:rPr>
                          <w:rFonts w:ascii="Noto Sans CJK Light" w:eastAsia="Noto Sans CJK Light" w:hAnsi="Noto Sans CJK Light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团队至今仍保持团队文化</w:t>
                      </w:r>
                    </w:p>
                    <w:p w:rsidR="001209F8" w:rsidRPr="003667F8" w:rsidRDefault="003667F8" w:rsidP="003667F8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  <w:rPr>
                          <w:rFonts w:ascii="Noto Sans CJK Light" w:eastAsia="Noto Sans CJK Light" w:hAnsi="Noto Sans CJK Light"/>
                          <w:sz w:val="21"/>
                          <w:szCs w:val="21"/>
                        </w:rPr>
                      </w:pPr>
                      <w:r w:rsidRPr="003667F8">
                        <w:rPr>
                          <w:rFonts w:ascii="Noto Sans CJK Light" w:eastAsia="Noto Sans CJK Light" w:hAnsi="Noto Sans CJK Light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演讲培训：</w:t>
                      </w:r>
                      <w:r w:rsidRPr="003667F8">
                        <w:rPr>
                          <w:rFonts w:ascii="Noto Sans CJK Light" w:eastAsia="Noto Sans CJK Light" w:hAnsi="Noto Sans CJK Light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举行校内演讲</w:t>
                      </w:r>
                      <w:r w:rsidRPr="003667F8">
                        <w:rPr>
                          <w:rFonts w:ascii="Noto Sans CJK Light" w:eastAsia="Noto Sans CJK Light" w:hAnsi="Noto Sans CJK Light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26</w:t>
                      </w:r>
                      <w:r w:rsidRPr="003667F8">
                        <w:rPr>
                          <w:rFonts w:ascii="Noto Sans CJK Light" w:eastAsia="Noto Sans CJK Light" w:hAnsi="Noto Sans CJK Light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次，行业论坛演讲</w:t>
                      </w:r>
                      <w:r w:rsidRPr="003667F8">
                        <w:rPr>
                          <w:rFonts w:ascii="Noto Sans CJK Light" w:eastAsia="Noto Sans CJK Light" w:hAnsi="Noto Sans CJK Light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3</w:t>
                      </w:r>
                      <w:r w:rsidRPr="003667F8">
                        <w:rPr>
                          <w:rFonts w:ascii="Noto Sans CJK Light" w:eastAsia="Noto Sans CJK Light" w:hAnsi="Noto Sans CJK Light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次</w:t>
                      </w:r>
                    </w:p>
                  </w:txbxContent>
                </v:textbox>
              </v:rect>
            </w:pict>
          </mc:Fallback>
        </mc:AlternateContent>
      </w:r>
      <w:r w:rsidR="00885FBA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5057775</wp:posOffset>
                </wp:positionV>
                <wp:extent cx="4858385" cy="139065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8385" cy="1390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209F8" w:rsidRPr="003667F8" w:rsidRDefault="00885FBA" w:rsidP="003667F8">
                            <w:pPr>
                              <w:pStyle w:val="1"/>
                              <w:tabs>
                                <w:tab w:val="left" w:pos="720"/>
                              </w:tabs>
                              <w:ind w:firstLineChars="0" w:firstLine="0"/>
                              <w:rPr>
                                <w:rFonts w:ascii="Noto Sans CJK Light" w:eastAsia="Noto Sans CJK Light" w:hAnsi="Noto Sans CJK Light"/>
                                <w:b/>
                                <w:color w:val="595959"/>
                              </w:rPr>
                            </w:pPr>
                            <w:r w:rsidRPr="003667F8">
                              <w:rPr>
                                <w:rFonts w:ascii="Noto Sans CJK Light" w:eastAsia="Noto Sans CJK Light" w:hAnsi="Noto Sans CJK Light"/>
                                <w:b/>
                                <w:color w:val="595959"/>
                              </w:rPr>
                              <w:t>20XX/XX-20XX/XX      XXXX</w:t>
                            </w:r>
                            <w:r w:rsidRPr="003667F8">
                              <w:rPr>
                                <w:rFonts w:ascii="Noto Sans CJK Light" w:eastAsia="Noto Sans CJK Light" w:hAnsi="Noto Sans CJK Light" w:hint="eastAsia"/>
                                <w:b/>
                                <w:color w:val="595959"/>
                              </w:rPr>
                              <w:t>学院</w:t>
                            </w:r>
                            <w:r w:rsidRPr="003667F8">
                              <w:rPr>
                                <w:rFonts w:ascii="Noto Sans CJK Light" w:eastAsia="Noto Sans CJK Light" w:hAnsi="Noto Sans CJK Light"/>
                                <w:b/>
                                <w:color w:val="595959"/>
                              </w:rPr>
                              <w:t>学生会</w:t>
                            </w:r>
                            <w:r w:rsidRPr="003667F8">
                              <w:rPr>
                                <w:rFonts w:ascii="Noto Sans CJK Light" w:eastAsia="Noto Sans CJK Light" w:hAnsi="Noto Sans CJK Light" w:hint="eastAsia"/>
                                <w:b/>
                                <w:color w:val="595959"/>
                              </w:rPr>
                              <w:t xml:space="preserve">      体育部</w:t>
                            </w:r>
                            <w:r w:rsidRPr="003667F8">
                              <w:rPr>
                                <w:rFonts w:ascii="Noto Sans CJK Light" w:eastAsia="Noto Sans CJK Light" w:hAnsi="Noto Sans CJK Light"/>
                                <w:b/>
                                <w:color w:val="595959"/>
                              </w:rPr>
                              <w:t>部长</w:t>
                            </w:r>
                          </w:p>
                          <w:p w:rsidR="00885FBA" w:rsidRPr="003667F8" w:rsidRDefault="00885FBA" w:rsidP="003667F8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pacing w:line="400" w:lineRule="exact"/>
                              <w:ind w:firstLineChars="0"/>
                              <w:rPr>
                                <w:rFonts w:ascii="Noto Sans CJK Light" w:eastAsia="Noto Sans CJK Light" w:hAnsi="Noto Sans CJK Light"/>
                                <w:color w:val="595959"/>
                                <w:sz w:val="21"/>
                                <w:szCs w:val="21"/>
                              </w:rPr>
                            </w:pPr>
                            <w:r w:rsidRPr="003667F8">
                              <w:rPr>
                                <w:rFonts w:ascii="Noto Sans CJK Light" w:eastAsia="Noto Sans CJK Light" w:hAnsi="Noto Sans CJK Light" w:hint="eastAsia"/>
                                <w:color w:val="595959"/>
                                <w:sz w:val="21"/>
                                <w:szCs w:val="21"/>
                              </w:rPr>
                              <w:t>相关</w:t>
                            </w:r>
                            <w:r w:rsidRPr="003667F8">
                              <w:rPr>
                                <w:rFonts w:ascii="Noto Sans CJK Light" w:eastAsia="Noto Sans CJK Light" w:hAnsi="Noto Sans CJK Light"/>
                                <w:color w:val="595959"/>
                                <w:sz w:val="21"/>
                                <w:szCs w:val="21"/>
                              </w:rPr>
                              <w:t>项目经验、组织经验</w:t>
                            </w:r>
                          </w:p>
                          <w:p w:rsidR="00885FBA" w:rsidRPr="003667F8" w:rsidRDefault="00885FBA" w:rsidP="003667F8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pacing w:line="400" w:lineRule="exact"/>
                              <w:ind w:firstLineChars="0"/>
                              <w:rPr>
                                <w:rFonts w:ascii="Noto Sans CJK Light" w:eastAsia="Noto Sans CJK Light" w:hAnsi="Noto Sans CJK Light" w:hint="eastAsia"/>
                                <w:color w:val="595959"/>
                                <w:sz w:val="21"/>
                                <w:szCs w:val="21"/>
                              </w:rPr>
                            </w:pPr>
                            <w:r w:rsidRPr="003667F8">
                              <w:rPr>
                                <w:rFonts w:ascii="Noto Sans CJK Light" w:eastAsia="Noto Sans CJK Light" w:hAnsi="Noto Sans CJK Light" w:hint="eastAsia"/>
                                <w:color w:val="595959"/>
                                <w:sz w:val="21"/>
                                <w:szCs w:val="21"/>
                              </w:rPr>
                              <w:t>相关</w:t>
                            </w:r>
                            <w:r w:rsidRPr="003667F8">
                              <w:rPr>
                                <w:rFonts w:ascii="Noto Sans CJK Light" w:eastAsia="Noto Sans CJK Light" w:hAnsi="Noto Sans CJK Light"/>
                                <w:color w:val="595959"/>
                                <w:sz w:val="21"/>
                                <w:szCs w:val="21"/>
                              </w:rPr>
                              <w:t>项目经验、组织经验</w:t>
                            </w:r>
                          </w:p>
                          <w:p w:rsidR="00885FBA" w:rsidRPr="003667F8" w:rsidRDefault="00885FBA" w:rsidP="003667F8">
                            <w:pPr>
                              <w:pStyle w:val="1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pacing w:line="400" w:lineRule="exact"/>
                              <w:ind w:firstLineChars="0"/>
                              <w:rPr>
                                <w:rFonts w:ascii="Noto Sans CJK Light" w:eastAsia="Noto Sans CJK Light" w:hAnsi="Noto Sans CJK Light" w:hint="eastAsia"/>
                                <w:color w:val="595959"/>
                                <w:sz w:val="21"/>
                                <w:szCs w:val="21"/>
                              </w:rPr>
                            </w:pPr>
                            <w:r w:rsidRPr="003667F8">
                              <w:rPr>
                                <w:rFonts w:ascii="Noto Sans CJK Light" w:eastAsia="Noto Sans CJK Light" w:hAnsi="Noto Sans CJK Light" w:hint="eastAsia"/>
                                <w:color w:val="595959"/>
                                <w:sz w:val="21"/>
                                <w:szCs w:val="21"/>
                              </w:rPr>
                              <w:t>相关</w:t>
                            </w:r>
                            <w:r w:rsidRPr="003667F8">
                              <w:rPr>
                                <w:rFonts w:ascii="Noto Sans CJK Light" w:eastAsia="Noto Sans CJK Light" w:hAnsi="Noto Sans CJK Light"/>
                                <w:color w:val="595959"/>
                                <w:sz w:val="21"/>
                                <w:szCs w:val="21"/>
                              </w:rPr>
                              <w:t>项目经验、组织经验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" o:spid="_x0000_s1029" style="position:absolute;left:0;text-align:left;margin-left:114pt;margin-top:398.25pt;width:382.55pt;height:109.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" filled="f" stroked="f">
                <v:textbox>
                  <w:txbxContent>
                    <w:p w:rsidR="001209F8" w:rsidRPr="003667F8" w:rsidRDefault="00885FBA" w:rsidP="003667F8">
                      <w:pPr>
                        <w:pStyle w:val="1"/>
                        <w:tabs>
                          <w:tab w:val="left" w:pos="720"/>
                        </w:tabs>
                        <w:ind w:firstLineChars="0" w:firstLine="0"/>
                        <w:rPr>
                          <w:rFonts w:ascii="Noto Sans CJK Light" w:eastAsia="Noto Sans CJK Light" w:hAnsi="Noto Sans CJK Light"/>
                          <w:b/>
                          <w:color w:val="595959"/>
                        </w:rPr>
                      </w:pPr>
                      <w:r w:rsidRPr="003667F8">
                        <w:rPr>
                          <w:rFonts w:ascii="Noto Sans CJK Light" w:eastAsia="Noto Sans CJK Light" w:hAnsi="Noto Sans CJK Light"/>
                          <w:b/>
                          <w:color w:val="595959"/>
                        </w:rPr>
                        <w:t>20XX/XX-20XX/XX      XXXX</w:t>
                      </w:r>
                      <w:r w:rsidRPr="003667F8">
                        <w:rPr>
                          <w:rFonts w:ascii="Noto Sans CJK Light" w:eastAsia="Noto Sans CJK Light" w:hAnsi="Noto Sans CJK Light" w:hint="eastAsia"/>
                          <w:b/>
                          <w:color w:val="595959"/>
                        </w:rPr>
                        <w:t>学院</w:t>
                      </w:r>
                      <w:r w:rsidRPr="003667F8">
                        <w:rPr>
                          <w:rFonts w:ascii="Noto Sans CJK Light" w:eastAsia="Noto Sans CJK Light" w:hAnsi="Noto Sans CJK Light"/>
                          <w:b/>
                          <w:color w:val="595959"/>
                        </w:rPr>
                        <w:t>学生会</w:t>
                      </w:r>
                      <w:r w:rsidRPr="003667F8">
                        <w:rPr>
                          <w:rFonts w:ascii="Noto Sans CJK Light" w:eastAsia="Noto Sans CJK Light" w:hAnsi="Noto Sans CJK Light" w:hint="eastAsia"/>
                          <w:b/>
                          <w:color w:val="595959"/>
                        </w:rPr>
                        <w:t xml:space="preserve">      体育部</w:t>
                      </w:r>
                      <w:r w:rsidRPr="003667F8">
                        <w:rPr>
                          <w:rFonts w:ascii="Noto Sans CJK Light" w:eastAsia="Noto Sans CJK Light" w:hAnsi="Noto Sans CJK Light"/>
                          <w:b/>
                          <w:color w:val="595959"/>
                        </w:rPr>
                        <w:t>部长</w:t>
                      </w:r>
                    </w:p>
                    <w:p w:rsidR="00885FBA" w:rsidRPr="003667F8" w:rsidRDefault="00885FBA" w:rsidP="003667F8">
                      <w:pPr>
                        <w:pStyle w:val="1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pacing w:line="400" w:lineRule="exact"/>
                        <w:ind w:firstLineChars="0"/>
                        <w:rPr>
                          <w:rFonts w:ascii="Noto Sans CJK Light" w:eastAsia="Noto Sans CJK Light" w:hAnsi="Noto Sans CJK Light"/>
                          <w:color w:val="595959"/>
                          <w:sz w:val="21"/>
                          <w:szCs w:val="21"/>
                        </w:rPr>
                      </w:pPr>
                      <w:r w:rsidRPr="003667F8">
                        <w:rPr>
                          <w:rFonts w:ascii="Noto Sans CJK Light" w:eastAsia="Noto Sans CJK Light" w:hAnsi="Noto Sans CJK Light" w:hint="eastAsia"/>
                          <w:color w:val="595959"/>
                          <w:sz w:val="21"/>
                          <w:szCs w:val="21"/>
                        </w:rPr>
                        <w:t>相关</w:t>
                      </w:r>
                      <w:r w:rsidRPr="003667F8">
                        <w:rPr>
                          <w:rFonts w:ascii="Noto Sans CJK Light" w:eastAsia="Noto Sans CJK Light" w:hAnsi="Noto Sans CJK Light"/>
                          <w:color w:val="595959"/>
                          <w:sz w:val="21"/>
                          <w:szCs w:val="21"/>
                        </w:rPr>
                        <w:t>项目经验、组织经验</w:t>
                      </w:r>
                    </w:p>
                    <w:p w:rsidR="00885FBA" w:rsidRPr="003667F8" w:rsidRDefault="00885FBA" w:rsidP="003667F8">
                      <w:pPr>
                        <w:pStyle w:val="1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pacing w:line="400" w:lineRule="exact"/>
                        <w:ind w:firstLineChars="0"/>
                        <w:rPr>
                          <w:rFonts w:ascii="Noto Sans CJK Light" w:eastAsia="Noto Sans CJK Light" w:hAnsi="Noto Sans CJK Light" w:hint="eastAsia"/>
                          <w:color w:val="595959"/>
                          <w:sz w:val="21"/>
                          <w:szCs w:val="21"/>
                        </w:rPr>
                      </w:pPr>
                      <w:r w:rsidRPr="003667F8">
                        <w:rPr>
                          <w:rFonts w:ascii="Noto Sans CJK Light" w:eastAsia="Noto Sans CJK Light" w:hAnsi="Noto Sans CJK Light" w:hint="eastAsia"/>
                          <w:color w:val="595959"/>
                          <w:sz w:val="21"/>
                          <w:szCs w:val="21"/>
                        </w:rPr>
                        <w:t>相关</w:t>
                      </w:r>
                      <w:r w:rsidRPr="003667F8">
                        <w:rPr>
                          <w:rFonts w:ascii="Noto Sans CJK Light" w:eastAsia="Noto Sans CJK Light" w:hAnsi="Noto Sans CJK Light"/>
                          <w:color w:val="595959"/>
                          <w:sz w:val="21"/>
                          <w:szCs w:val="21"/>
                        </w:rPr>
                        <w:t>项目经验、组织经验</w:t>
                      </w:r>
                    </w:p>
                    <w:p w:rsidR="00885FBA" w:rsidRPr="003667F8" w:rsidRDefault="00885FBA" w:rsidP="003667F8">
                      <w:pPr>
                        <w:pStyle w:val="1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pacing w:line="400" w:lineRule="exact"/>
                        <w:ind w:firstLineChars="0"/>
                        <w:rPr>
                          <w:rFonts w:ascii="Noto Sans CJK Light" w:eastAsia="Noto Sans CJK Light" w:hAnsi="Noto Sans CJK Light" w:hint="eastAsia"/>
                          <w:color w:val="595959"/>
                          <w:sz w:val="21"/>
                          <w:szCs w:val="21"/>
                        </w:rPr>
                      </w:pPr>
                      <w:r w:rsidRPr="003667F8">
                        <w:rPr>
                          <w:rFonts w:ascii="Noto Sans CJK Light" w:eastAsia="Noto Sans CJK Light" w:hAnsi="Noto Sans CJK Light" w:hint="eastAsia"/>
                          <w:color w:val="595959"/>
                          <w:sz w:val="21"/>
                          <w:szCs w:val="21"/>
                        </w:rPr>
                        <w:t>相关</w:t>
                      </w:r>
                      <w:r w:rsidRPr="003667F8">
                        <w:rPr>
                          <w:rFonts w:ascii="Noto Sans CJK Light" w:eastAsia="Noto Sans CJK Light" w:hAnsi="Noto Sans CJK Light"/>
                          <w:color w:val="595959"/>
                          <w:sz w:val="21"/>
                          <w:szCs w:val="21"/>
                        </w:rPr>
                        <w:t>项目经验、组织经验</w:t>
                      </w:r>
                    </w:p>
                  </w:txbxContent>
                </v:textbox>
              </v:rect>
            </w:pict>
          </mc:Fallback>
        </mc:AlternateContent>
      </w:r>
      <w:r w:rsidR="00885FBA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1461135</wp:posOffset>
                </wp:positionH>
                <wp:positionV relativeFrom="paragraph">
                  <wp:posOffset>231775</wp:posOffset>
                </wp:positionV>
                <wp:extent cx="4857750" cy="123444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1234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209F8" w:rsidRPr="00885FBA" w:rsidRDefault="007760AD" w:rsidP="00885FBA">
                            <w:pPr>
                              <w:pStyle w:val="1"/>
                              <w:tabs>
                                <w:tab w:val="left" w:pos="720"/>
                              </w:tabs>
                              <w:ind w:firstLineChars="0" w:firstLine="0"/>
                              <w:rPr>
                                <w:rFonts w:ascii="Noto Sans CJK Light" w:eastAsia="Noto Sans CJK Light" w:hAnsi="Noto Sans CJK Light" w:cstheme="minorBidi"/>
                                <w:b/>
                                <w:color w:val="494D58"/>
                                <w:kern w:val="24"/>
                              </w:rPr>
                            </w:pPr>
                            <w:r w:rsidRPr="00885FBA">
                              <w:rPr>
                                <w:rFonts w:ascii="Noto Sans CJK Light" w:eastAsia="Noto Sans CJK Light" w:hAnsi="Noto Sans CJK Light" w:cstheme="minorBidi" w:hint="eastAsia"/>
                                <w:b/>
                                <w:color w:val="494D58"/>
                                <w:kern w:val="24"/>
                              </w:rPr>
                              <w:t>20</w:t>
                            </w:r>
                            <w:r w:rsidRPr="00885FBA">
                              <w:rPr>
                                <w:rFonts w:ascii="Noto Sans CJK Light" w:eastAsia="Noto Sans CJK Light" w:hAnsi="Noto Sans CJK Light" w:cstheme="minorBidi"/>
                                <w:b/>
                                <w:color w:val="494D58"/>
                                <w:kern w:val="24"/>
                              </w:rPr>
                              <w:t>XX/XX-20XX/XX     XXXX</w:t>
                            </w:r>
                            <w:r w:rsidRPr="00885FBA">
                              <w:rPr>
                                <w:rFonts w:ascii="Noto Sans CJK Light" w:eastAsia="Noto Sans CJK Light" w:hAnsi="Noto Sans CJK Light" w:cstheme="minorBidi" w:hint="eastAsia"/>
                                <w:b/>
                                <w:color w:val="494D58"/>
                                <w:kern w:val="24"/>
                              </w:rPr>
                              <w:t xml:space="preserve">大学     </w:t>
                            </w:r>
                            <w:r w:rsidRPr="00885FBA">
                              <w:rPr>
                                <w:rFonts w:ascii="Noto Sans CJK Light" w:eastAsia="Noto Sans CJK Light" w:hAnsi="Noto Sans CJK Light" w:cstheme="minorBidi"/>
                                <w:b/>
                                <w:color w:val="494D58"/>
                                <w:kern w:val="24"/>
                              </w:rPr>
                              <w:t>XXXX专业</w:t>
                            </w:r>
                            <w:r w:rsidRPr="00885FBA">
                              <w:rPr>
                                <w:rFonts w:ascii="Noto Sans CJK Light" w:eastAsia="Noto Sans CJK Light" w:hAnsi="Noto Sans CJK Light" w:cstheme="minorBidi" w:hint="eastAsia"/>
                                <w:b/>
                                <w:color w:val="494D58"/>
                                <w:kern w:val="24"/>
                              </w:rPr>
                              <w:t xml:space="preserve">     本科</w:t>
                            </w:r>
                          </w:p>
                          <w:p w:rsidR="00885FBA" w:rsidRPr="00885FBA" w:rsidRDefault="007760AD" w:rsidP="00885FBA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400" w:lineRule="exact"/>
                              <w:ind w:firstLineChars="0" w:firstLine="0"/>
                              <w:rPr>
                                <w:rFonts w:ascii="Noto Sans CJK Light" w:eastAsia="Noto Sans CJK Light" w:hAnsi="Noto Sans CJK Light" w:hint="eastAsia"/>
                                <w:color w:val="595959"/>
                                <w:sz w:val="21"/>
                                <w:szCs w:val="21"/>
                              </w:rPr>
                            </w:pPr>
                            <w:r w:rsidRPr="00885FBA">
                              <w:rPr>
                                <w:rFonts w:ascii="Noto Sans CJK Light" w:eastAsia="Noto Sans CJK Light" w:hAnsi="Noto Sans CJK Light" w:cstheme="minorBidi" w:hint="eastAsia"/>
                                <w:color w:val="494D58"/>
                                <w:kern w:val="24"/>
                                <w:sz w:val="21"/>
                                <w:szCs w:val="21"/>
                              </w:rPr>
                              <w:t>大学</w:t>
                            </w:r>
                            <w:r w:rsidRPr="00885FBA">
                              <w:rPr>
                                <w:rFonts w:ascii="Noto Sans CJK Light" w:eastAsia="Noto Sans CJK Light" w:hAnsi="Noto Sans CJK Light" w:cstheme="minorBidi"/>
                                <w:color w:val="494D58"/>
                                <w:kern w:val="24"/>
                                <w:sz w:val="21"/>
                                <w:szCs w:val="21"/>
                              </w:rPr>
                              <w:t>所学相关课程，</w:t>
                            </w:r>
                            <w:r w:rsidR="00885FBA" w:rsidRPr="00885FBA">
                              <w:rPr>
                                <w:rFonts w:ascii="Noto Sans CJK Light" w:eastAsia="Noto Sans CJK Light" w:hAnsi="Noto Sans CJK Light" w:cstheme="minorBidi" w:hint="eastAsia"/>
                                <w:color w:val="494D58"/>
                                <w:kern w:val="24"/>
                                <w:sz w:val="21"/>
                                <w:szCs w:val="21"/>
                              </w:rPr>
                              <w:t>以及</w:t>
                            </w:r>
                            <w:r w:rsidR="00885FBA" w:rsidRPr="00885FBA">
                              <w:rPr>
                                <w:rFonts w:ascii="Noto Sans CJK Light" w:eastAsia="Noto Sans CJK Light" w:hAnsi="Noto Sans CJK Light" w:cstheme="minorBidi"/>
                                <w:color w:val="494D58"/>
                                <w:kern w:val="24"/>
                                <w:sz w:val="21"/>
                                <w:szCs w:val="21"/>
                              </w:rPr>
                              <w:t>参加相关活动，</w:t>
                            </w:r>
                            <w:r w:rsidR="00885FBA" w:rsidRPr="00885FBA">
                              <w:rPr>
                                <w:rFonts w:ascii="Noto Sans CJK Light" w:eastAsia="Noto Sans CJK Light" w:hAnsi="Noto Sans CJK Light" w:cstheme="minorBidi" w:hint="eastAsia"/>
                                <w:color w:val="494D58"/>
                                <w:kern w:val="24"/>
                                <w:sz w:val="21"/>
                                <w:szCs w:val="21"/>
                              </w:rPr>
                              <w:t>大学</w:t>
                            </w:r>
                            <w:r w:rsidR="00885FBA" w:rsidRPr="00885FBA">
                              <w:rPr>
                                <w:rFonts w:ascii="Noto Sans CJK Light" w:eastAsia="Noto Sans CJK Light" w:hAnsi="Noto Sans CJK Light" w:cstheme="minorBidi"/>
                                <w:color w:val="494D58"/>
                                <w:kern w:val="24"/>
                                <w:sz w:val="21"/>
                                <w:szCs w:val="21"/>
                              </w:rPr>
                              <w:t>所学相关课程，</w:t>
                            </w:r>
                            <w:r w:rsidR="00885FBA" w:rsidRPr="00885FBA">
                              <w:rPr>
                                <w:rFonts w:ascii="Noto Sans CJK Light" w:eastAsia="Noto Sans CJK Light" w:hAnsi="Noto Sans CJK Light" w:cstheme="minorBidi" w:hint="eastAsia"/>
                                <w:color w:val="494D58"/>
                                <w:kern w:val="24"/>
                                <w:sz w:val="21"/>
                                <w:szCs w:val="21"/>
                              </w:rPr>
                              <w:t>以及</w:t>
                            </w:r>
                            <w:r w:rsidR="00885FBA" w:rsidRPr="00885FBA">
                              <w:rPr>
                                <w:rFonts w:ascii="Noto Sans CJK Light" w:eastAsia="Noto Sans CJK Light" w:hAnsi="Noto Sans CJK Light" w:cstheme="minorBidi"/>
                                <w:color w:val="494D58"/>
                                <w:kern w:val="24"/>
                                <w:sz w:val="21"/>
                                <w:szCs w:val="21"/>
                              </w:rPr>
                              <w:t>参加相关活动，</w:t>
                            </w:r>
                            <w:r w:rsidR="00885FBA" w:rsidRPr="00885FBA">
                              <w:rPr>
                                <w:rFonts w:ascii="Noto Sans CJK Light" w:eastAsia="Noto Sans CJK Light" w:hAnsi="Noto Sans CJK Light" w:cstheme="minorBidi" w:hint="eastAsia"/>
                                <w:color w:val="494D58"/>
                                <w:kern w:val="24"/>
                                <w:sz w:val="21"/>
                                <w:szCs w:val="21"/>
                              </w:rPr>
                              <w:t>大学</w:t>
                            </w:r>
                            <w:r w:rsidR="00885FBA" w:rsidRPr="00885FBA">
                              <w:rPr>
                                <w:rFonts w:ascii="Noto Sans CJK Light" w:eastAsia="Noto Sans CJK Light" w:hAnsi="Noto Sans CJK Light" w:cstheme="minorBidi"/>
                                <w:color w:val="494D58"/>
                                <w:kern w:val="24"/>
                                <w:sz w:val="21"/>
                                <w:szCs w:val="21"/>
                              </w:rPr>
                              <w:t>所学相关课程，</w:t>
                            </w:r>
                            <w:r w:rsidR="00885FBA" w:rsidRPr="00885FBA">
                              <w:rPr>
                                <w:rFonts w:ascii="Noto Sans CJK Light" w:eastAsia="Noto Sans CJK Light" w:hAnsi="Noto Sans CJK Light" w:cstheme="minorBidi" w:hint="eastAsia"/>
                                <w:color w:val="494D58"/>
                                <w:kern w:val="24"/>
                                <w:sz w:val="21"/>
                                <w:szCs w:val="21"/>
                              </w:rPr>
                              <w:t>以及</w:t>
                            </w:r>
                            <w:r w:rsidR="00885FBA" w:rsidRPr="00885FBA">
                              <w:rPr>
                                <w:rFonts w:ascii="Noto Sans CJK Light" w:eastAsia="Noto Sans CJK Light" w:hAnsi="Noto Sans CJK Light" w:cstheme="minorBidi"/>
                                <w:color w:val="494D58"/>
                                <w:kern w:val="24"/>
                                <w:sz w:val="21"/>
                                <w:szCs w:val="21"/>
                              </w:rPr>
                              <w:t>参加相关活动，</w:t>
                            </w:r>
                            <w:r w:rsidR="00885FBA" w:rsidRPr="00885FBA">
                              <w:rPr>
                                <w:rFonts w:ascii="Noto Sans CJK Light" w:eastAsia="Noto Sans CJK Light" w:hAnsi="Noto Sans CJK Light" w:cstheme="minorBidi" w:hint="eastAsia"/>
                                <w:color w:val="494D58"/>
                                <w:kern w:val="24"/>
                                <w:sz w:val="21"/>
                                <w:szCs w:val="21"/>
                              </w:rPr>
                              <w:t>大学</w:t>
                            </w:r>
                            <w:r w:rsidR="00885FBA" w:rsidRPr="00885FBA">
                              <w:rPr>
                                <w:rFonts w:ascii="Noto Sans CJK Light" w:eastAsia="Noto Sans CJK Light" w:hAnsi="Noto Sans CJK Light" w:cstheme="minorBidi"/>
                                <w:color w:val="494D58"/>
                                <w:kern w:val="24"/>
                                <w:sz w:val="21"/>
                                <w:szCs w:val="21"/>
                              </w:rPr>
                              <w:t>所学相关课程，</w:t>
                            </w:r>
                            <w:r w:rsidR="00885FBA" w:rsidRPr="00885FBA">
                              <w:rPr>
                                <w:rFonts w:ascii="Noto Sans CJK Light" w:eastAsia="Noto Sans CJK Light" w:hAnsi="Noto Sans CJK Light" w:cstheme="minorBidi" w:hint="eastAsia"/>
                                <w:color w:val="494D58"/>
                                <w:kern w:val="24"/>
                                <w:sz w:val="21"/>
                                <w:szCs w:val="21"/>
                              </w:rPr>
                              <w:t>以及</w:t>
                            </w:r>
                            <w:r w:rsidR="00885FBA" w:rsidRPr="00885FBA">
                              <w:rPr>
                                <w:rFonts w:ascii="Noto Sans CJK Light" w:eastAsia="Noto Sans CJK Light" w:hAnsi="Noto Sans CJK Light" w:cstheme="minorBidi"/>
                                <w:color w:val="494D58"/>
                                <w:kern w:val="24"/>
                                <w:sz w:val="21"/>
                                <w:szCs w:val="21"/>
                              </w:rPr>
                              <w:t>参加相关活动，</w:t>
                            </w:r>
                            <w:r w:rsidR="00885FBA" w:rsidRPr="00885FBA">
                              <w:rPr>
                                <w:rFonts w:ascii="Noto Sans CJK Light" w:eastAsia="Noto Sans CJK Light" w:hAnsi="Noto Sans CJK Light" w:cstheme="minorBidi" w:hint="eastAsia"/>
                                <w:color w:val="494D58"/>
                                <w:kern w:val="24"/>
                                <w:sz w:val="21"/>
                                <w:szCs w:val="21"/>
                              </w:rPr>
                              <w:t>大学</w:t>
                            </w:r>
                            <w:r w:rsidR="00885FBA" w:rsidRPr="00885FBA">
                              <w:rPr>
                                <w:rFonts w:ascii="Noto Sans CJK Light" w:eastAsia="Noto Sans CJK Light" w:hAnsi="Noto Sans CJK Light" w:cstheme="minorBidi"/>
                                <w:color w:val="494D58"/>
                                <w:kern w:val="24"/>
                                <w:sz w:val="21"/>
                                <w:szCs w:val="21"/>
                              </w:rPr>
                              <w:t>所学相关课程，</w:t>
                            </w:r>
                            <w:r w:rsidR="00885FBA" w:rsidRPr="00885FBA">
                              <w:rPr>
                                <w:rFonts w:ascii="Noto Sans CJK Light" w:eastAsia="Noto Sans CJK Light" w:hAnsi="Noto Sans CJK Light" w:cstheme="minorBidi" w:hint="eastAsia"/>
                                <w:color w:val="494D58"/>
                                <w:kern w:val="24"/>
                                <w:sz w:val="21"/>
                                <w:szCs w:val="21"/>
                              </w:rPr>
                              <w:t>以及</w:t>
                            </w:r>
                            <w:r w:rsidR="00885FBA" w:rsidRPr="00885FBA">
                              <w:rPr>
                                <w:rFonts w:ascii="Noto Sans CJK Light" w:eastAsia="Noto Sans CJK Light" w:hAnsi="Noto Sans CJK Light" w:cstheme="minorBidi"/>
                                <w:color w:val="494D58"/>
                                <w:kern w:val="24"/>
                                <w:sz w:val="21"/>
                                <w:szCs w:val="21"/>
                              </w:rPr>
                              <w:t>参加相关活动，</w:t>
                            </w:r>
                          </w:p>
                          <w:p w:rsidR="007760AD" w:rsidRPr="00885FBA" w:rsidRDefault="007760AD" w:rsidP="00885FBA">
                            <w:pPr>
                              <w:pStyle w:val="1"/>
                              <w:tabs>
                                <w:tab w:val="left" w:pos="720"/>
                              </w:tabs>
                              <w:spacing w:line="400" w:lineRule="exact"/>
                              <w:ind w:firstLineChars="0" w:firstLine="0"/>
                              <w:rPr>
                                <w:rFonts w:ascii="Noto Sans CJK Light" w:eastAsia="Noto Sans CJK Light" w:hAnsi="Noto Sans CJK Light" w:hint="eastAsia"/>
                                <w:color w:val="595959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4" o:spid="_x0000_s1030" style="position:absolute;left:0;text-align:left;margin-left:115.05pt;margin-top:18.25pt;width:382.5pt;height:97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" filled="f" stroked="f">
                <v:textbox style="mso-fit-shape-to-text:t">
                  <w:txbxContent>
                    <w:p w:rsidR="001209F8" w:rsidRPr="00885FBA" w:rsidRDefault="007760AD" w:rsidP="00885FBA">
                      <w:pPr>
                        <w:pStyle w:val="1"/>
                        <w:tabs>
                          <w:tab w:val="left" w:pos="720"/>
                        </w:tabs>
                        <w:ind w:firstLineChars="0" w:firstLine="0"/>
                        <w:rPr>
                          <w:rFonts w:ascii="Noto Sans CJK Light" w:eastAsia="Noto Sans CJK Light" w:hAnsi="Noto Sans CJK Light" w:cstheme="minorBidi"/>
                          <w:b/>
                          <w:color w:val="494D58"/>
                          <w:kern w:val="24"/>
                        </w:rPr>
                      </w:pPr>
                      <w:r w:rsidRPr="00885FBA">
                        <w:rPr>
                          <w:rFonts w:ascii="Noto Sans CJK Light" w:eastAsia="Noto Sans CJK Light" w:hAnsi="Noto Sans CJK Light" w:cstheme="minorBidi" w:hint="eastAsia"/>
                          <w:b/>
                          <w:color w:val="494D58"/>
                          <w:kern w:val="24"/>
                        </w:rPr>
                        <w:t>20</w:t>
                      </w:r>
                      <w:r w:rsidRPr="00885FBA">
                        <w:rPr>
                          <w:rFonts w:ascii="Noto Sans CJK Light" w:eastAsia="Noto Sans CJK Light" w:hAnsi="Noto Sans CJK Light" w:cstheme="minorBidi"/>
                          <w:b/>
                          <w:color w:val="494D58"/>
                          <w:kern w:val="24"/>
                        </w:rPr>
                        <w:t>XX/XX-20XX/XX     XXXX</w:t>
                      </w:r>
                      <w:r w:rsidRPr="00885FBA">
                        <w:rPr>
                          <w:rFonts w:ascii="Noto Sans CJK Light" w:eastAsia="Noto Sans CJK Light" w:hAnsi="Noto Sans CJK Light" w:cstheme="minorBidi" w:hint="eastAsia"/>
                          <w:b/>
                          <w:color w:val="494D58"/>
                          <w:kern w:val="24"/>
                        </w:rPr>
                        <w:t xml:space="preserve">大学     </w:t>
                      </w:r>
                      <w:r w:rsidRPr="00885FBA">
                        <w:rPr>
                          <w:rFonts w:ascii="Noto Sans CJK Light" w:eastAsia="Noto Sans CJK Light" w:hAnsi="Noto Sans CJK Light" w:cstheme="minorBidi"/>
                          <w:b/>
                          <w:color w:val="494D58"/>
                          <w:kern w:val="24"/>
                        </w:rPr>
                        <w:t>XXXX专业</w:t>
                      </w:r>
                      <w:r w:rsidRPr="00885FBA">
                        <w:rPr>
                          <w:rFonts w:ascii="Noto Sans CJK Light" w:eastAsia="Noto Sans CJK Light" w:hAnsi="Noto Sans CJK Light" w:cstheme="minorBidi" w:hint="eastAsia"/>
                          <w:b/>
                          <w:color w:val="494D58"/>
                          <w:kern w:val="24"/>
                        </w:rPr>
                        <w:t xml:space="preserve">     本科</w:t>
                      </w:r>
                    </w:p>
                    <w:p w:rsidR="00885FBA" w:rsidRPr="00885FBA" w:rsidRDefault="007760AD" w:rsidP="00885FBA">
                      <w:pPr>
                        <w:pStyle w:val="1"/>
                        <w:tabs>
                          <w:tab w:val="left" w:pos="720"/>
                        </w:tabs>
                        <w:spacing w:line="400" w:lineRule="exact"/>
                        <w:ind w:firstLineChars="0" w:firstLine="0"/>
                        <w:rPr>
                          <w:rFonts w:ascii="Noto Sans CJK Light" w:eastAsia="Noto Sans CJK Light" w:hAnsi="Noto Sans CJK Light" w:hint="eastAsia"/>
                          <w:color w:val="595959"/>
                          <w:sz w:val="21"/>
                          <w:szCs w:val="21"/>
                        </w:rPr>
                      </w:pPr>
                      <w:r w:rsidRPr="00885FBA">
                        <w:rPr>
                          <w:rFonts w:ascii="Noto Sans CJK Light" w:eastAsia="Noto Sans CJK Light" w:hAnsi="Noto Sans CJK Light" w:cstheme="minorBidi" w:hint="eastAsia"/>
                          <w:color w:val="494D58"/>
                          <w:kern w:val="24"/>
                          <w:sz w:val="21"/>
                          <w:szCs w:val="21"/>
                        </w:rPr>
                        <w:t>大学</w:t>
                      </w:r>
                      <w:r w:rsidRPr="00885FBA">
                        <w:rPr>
                          <w:rFonts w:ascii="Noto Sans CJK Light" w:eastAsia="Noto Sans CJK Light" w:hAnsi="Noto Sans CJK Light" w:cstheme="minorBidi"/>
                          <w:color w:val="494D58"/>
                          <w:kern w:val="24"/>
                          <w:sz w:val="21"/>
                          <w:szCs w:val="21"/>
                        </w:rPr>
                        <w:t>所学相关课程，</w:t>
                      </w:r>
                      <w:r w:rsidR="00885FBA" w:rsidRPr="00885FBA">
                        <w:rPr>
                          <w:rFonts w:ascii="Noto Sans CJK Light" w:eastAsia="Noto Sans CJK Light" w:hAnsi="Noto Sans CJK Light" w:cstheme="minorBidi" w:hint="eastAsia"/>
                          <w:color w:val="494D58"/>
                          <w:kern w:val="24"/>
                          <w:sz w:val="21"/>
                          <w:szCs w:val="21"/>
                        </w:rPr>
                        <w:t>以及</w:t>
                      </w:r>
                      <w:r w:rsidR="00885FBA" w:rsidRPr="00885FBA">
                        <w:rPr>
                          <w:rFonts w:ascii="Noto Sans CJK Light" w:eastAsia="Noto Sans CJK Light" w:hAnsi="Noto Sans CJK Light" w:cstheme="minorBidi"/>
                          <w:color w:val="494D58"/>
                          <w:kern w:val="24"/>
                          <w:sz w:val="21"/>
                          <w:szCs w:val="21"/>
                        </w:rPr>
                        <w:t>参加相关活动，</w:t>
                      </w:r>
                      <w:r w:rsidR="00885FBA" w:rsidRPr="00885FBA">
                        <w:rPr>
                          <w:rFonts w:ascii="Noto Sans CJK Light" w:eastAsia="Noto Sans CJK Light" w:hAnsi="Noto Sans CJK Light" w:cstheme="minorBidi" w:hint="eastAsia"/>
                          <w:color w:val="494D58"/>
                          <w:kern w:val="24"/>
                          <w:sz w:val="21"/>
                          <w:szCs w:val="21"/>
                        </w:rPr>
                        <w:t>大学</w:t>
                      </w:r>
                      <w:r w:rsidR="00885FBA" w:rsidRPr="00885FBA">
                        <w:rPr>
                          <w:rFonts w:ascii="Noto Sans CJK Light" w:eastAsia="Noto Sans CJK Light" w:hAnsi="Noto Sans CJK Light" w:cstheme="minorBidi"/>
                          <w:color w:val="494D58"/>
                          <w:kern w:val="24"/>
                          <w:sz w:val="21"/>
                          <w:szCs w:val="21"/>
                        </w:rPr>
                        <w:t>所学相关课程，</w:t>
                      </w:r>
                      <w:r w:rsidR="00885FBA" w:rsidRPr="00885FBA">
                        <w:rPr>
                          <w:rFonts w:ascii="Noto Sans CJK Light" w:eastAsia="Noto Sans CJK Light" w:hAnsi="Noto Sans CJK Light" w:cstheme="minorBidi" w:hint="eastAsia"/>
                          <w:color w:val="494D58"/>
                          <w:kern w:val="24"/>
                          <w:sz w:val="21"/>
                          <w:szCs w:val="21"/>
                        </w:rPr>
                        <w:t>以及</w:t>
                      </w:r>
                      <w:r w:rsidR="00885FBA" w:rsidRPr="00885FBA">
                        <w:rPr>
                          <w:rFonts w:ascii="Noto Sans CJK Light" w:eastAsia="Noto Sans CJK Light" w:hAnsi="Noto Sans CJK Light" w:cstheme="minorBidi"/>
                          <w:color w:val="494D58"/>
                          <w:kern w:val="24"/>
                          <w:sz w:val="21"/>
                          <w:szCs w:val="21"/>
                        </w:rPr>
                        <w:t>参加相关活动，</w:t>
                      </w:r>
                      <w:r w:rsidR="00885FBA" w:rsidRPr="00885FBA">
                        <w:rPr>
                          <w:rFonts w:ascii="Noto Sans CJK Light" w:eastAsia="Noto Sans CJK Light" w:hAnsi="Noto Sans CJK Light" w:cstheme="minorBidi" w:hint="eastAsia"/>
                          <w:color w:val="494D58"/>
                          <w:kern w:val="24"/>
                          <w:sz w:val="21"/>
                          <w:szCs w:val="21"/>
                        </w:rPr>
                        <w:t>大学</w:t>
                      </w:r>
                      <w:r w:rsidR="00885FBA" w:rsidRPr="00885FBA">
                        <w:rPr>
                          <w:rFonts w:ascii="Noto Sans CJK Light" w:eastAsia="Noto Sans CJK Light" w:hAnsi="Noto Sans CJK Light" w:cstheme="minorBidi"/>
                          <w:color w:val="494D58"/>
                          <w:kern w:val="24"/>
                          <w:sz w:val="21"/>
                          <w:szCs w:val="21"/>
                        </w:rPr>
                        <w:t>所学相关课程，</w:t>
                      </w:r>
                      <w:r w:rsidR="00885FBA" w:rsidRPr="00885FBA">
                        <w:rPr>
                          <w:rFonts w:ascii="Noto Sans CJK Light" w:eastAsia="Noto Sans CJK Light" w:hAnsi="Noto Sans CJK Light" w:cstheme="minorBidi" w:hint="eastAsia"/>
                          <w:color w:val="494D58"/>
                          <w:kern w:val="24"/>
                          <w:sz w:val="21"/>
                          <w:szCs w:val="21"/>
                        </w:rPr>
                        <w:t>以及</w:t>
                      </w:r>
                      <w:r w:rsidR="00885FBA" w:rsidRPr="00885FBA">
                        <w:rPr>
                          <w:rFonts w:ascii="Noto Sans CJK Light" w:eastAsia="Noto Sans CJK Light" w:hAnsi="Noto Sans CJK Light" w:cstheme="minorBidi"/>
                          <w:color w:val="494D58"/>
                          <w:kern w:val="24"/>
                          <w:sz w:val="21"/>
                          <w:szCs w:val="21"/>
                        </w:rPr>
                        <w:t>参加相关活动，</w:t>
                      </w:r>
                      <w:r w:rsidR="00885FBA" w:rsidRPr="00885FBA">
                        <w:rPr>
                          <w:rFonts w:ascii="Noto Sans CJK Light" w:eastAsia="Noto Sans CJK Light" w:hAnsi="Noto Sans CJK Light" w:cstheme="minorBidi" w:hint="eastAsia"/>
                          <w:color w:val="494D58"/>
                          <w:kern w:val="24"/>
                          <w:sz w:val="21"/>
                          <w:szCs w:val="21"/>
                        </w:rPr>
                        <w:t>大学</w:t>
                      </w:r>
                      <w:r w:rsidR="00885FBA" w:rsidRPr="00885FBA">
                        <w:rPr>
                          <w:rFonts w:ascii="Noto Sans CJK Light" w:eastAsia="Noto Sans CJK Light" w:hAnsi="Noto Sans CJK Light" w:cstheme="minorBidi"/>
                          <w:color w:val="494D58"/>
                          <w:kern w:val="24"/>
                          <w:sz w:val="21"/>
                          <w:szCs w:val="21"/>
                        </w:rPr>
                        <w:t>所学相关课程，</w:t>
                      </w:r>
                      <w:r w:rsidR="00885FBA" w:rsidRPr="00885FBA">
                        <w:rPr>
                          <w:rFonts w:ascii="Noto Sans CJK Light" w:eastAsia="Noto Sans CJK Light" w:hAnsi="Noto Sans CJK Light" w:cstheme="minorBidi" w:hint="eastAsia"/>
                          <w:color w:val="494D58"/>
                          <w:kern w:val="24"/>
                          <w:sz w:val="21"/>
                          <w:szCs w:val="21"/>
                        </w:rPr>
                        <w:t>以及</w:t>
                      </w:r>
                      <w:r w:rsidR="00885FBA" w:rsidRPr="00885FBA">
                        <w:rPr>
                          <w:rFonts w:ascii="Noto Sans CJK Light" w:eastAsia="Noto Sans CJK Light" w:hAnsi="Noto Sans CJK Light" w:cstheme="minorBidi"/>
                          <w:color w:val="494D58"/>
                          <w:kern w:val="24"/>
                          <w:sz w:val="21"/>
                          <w:szCs w:val="21"/>
                        </w:rPr>
                        <w:t>参加相关活动，</w:t>
                      </w:r>
                      <w:r w:rsidR="00885FBA" w:rsidRPr="00885FBA">
                        <w:rPr>
                          <w:rFonts w:ascii="Noto Sans CJK Light" w:eastAsia="Noto Sans CJK Light" w:hAnsi="Noto Sans CJK Light" w:cstheme="minorBidi" w:hint="eastAsia"/>
                          <w:color w:val="494D58"/>
                          <w:kern w:val="24"/>
                          <w:sz w:val="21"/>
                          <w:szCs w:val="21"/>
                        </w:rPr>
                        <w:t>大学</w:t>
                      </w:r>
                      <w:r w:rsidR="00885FBA" w:rsidRPr="00885FBA">
                        <w:rPr>
                          <w:rFonts w:ascii="Noto Sans CJK Light" w:eastAsia="Noto Sans CJK Light" w:hAnsi="Noto Sans CJK Light" w:cstheme="minorBidi"/>
                          <w:color w:val="494D58"/>
                          <w:kern w:val="24"/>
                          <w:sz w:val="21"/>
                          <w:szCs w:val="21"/>
                        </w:rPr>
                        <w:t>所学相关课程，</w:t>
                      </w:r>
                      <w:r w:rsidR="00885FBA" w:rsidRPr="00885FBA">
                        <w:rPr>
                          <w:rFonts w:ascii="Noto Sans CJK Light" w:eastAsia="Noto Sans CJK Light" w:hAnsi="Noto Sans CJK Light" w:cstheme="minorBidi" w:hint="eastAsia"/>
                          <w:color w:val="494D58"/>
                          <w:kern w:val="24"/>
                          <w:sz w:val="21"/>
                          <w:szCs w:val="21"/>
                        </w:rPr>
                        <w:t>以及</w:t>
                      </w:r>
                      <w:r w:rsidR="00885FBA" w:rsidRPr="00885FBA">
                        <w:rPr>
                          <w:rFonts w:ascii="Noto Sans CJK Light" w:eastAsia="Noto Sans CJK Light" w:hAnsi="Noto Sans CJK Light" w:cstheme="minorBidi"/>
                          <w:color w:val="494D58"/>
                          <w:kern w:val="24"/>
                          <w:sz w:val="21"/>
                          <w:szCs w:val="21"/>
                        </w:rPr>
                        <w:t>参加相关活动，</w:t>
                      </w:r>
                    </w:p>
                    <w:p w:rsidR="007760AD" w:rsidRPr="00885FBA" w:rsidRDefault="007760AD" w:rsidP="00885FBA">
                      <w:pPr>
                        <w:pStyle w:val="1"/>
                        <w:tabs>
                          <w:tab w:val="left" w:pos="720"/>
                        </w:tabs>
                        <w:spacing w:line="400" w:lineRule="exact"/>
                        <w:ind w:firstLineChars="0" w:firstLine="0"/>
                        <w:rPr>
                          <w:rFonts w:ascii="Noto Sans CJK Light" w:eastAsia="Noto Sans CJK Light" w:hAnsi="Noto Sans CJK Light" w:hint="eastAsia"/>
                          <w:color w:val="595959"/>
                          <w:sz w:val="2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85FBA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1468120</wp:posOffset>
                </wp:positionH>
                <wp:positionV relativeFrom="paragraph">
                  <wp:posOffset>2052955</wp:posOffset>
                </wp:positionV>
                <wp:extent cx="4860290" cy="2148840"/>
                <wp:effectExtent l="0" t="0" r="0" b="0"/>
                <wp:wrapNone/>
                <wp:docPr id="2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0290" cy="2148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209F8" w:rsidRDefault="00885FBA" w:rsidP="00885FBA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Noto Sans CJK Light" w:eastAsia="Noto Sans CJK Light" w:hAnsi="Noto Sans CJK Light" w:cstheme="minorBidi"/>
                                <w:b/>
                                <w:color w:val="4A4E59"/>
                                <w:kern w:val="24"/>
                              </w:rPr>
                            </w:pPr>
                            <w:r w:rsidRPr="00885FBA">
                              <w:rPr>
                                <w:rFonts w:ascii="Noto Sans CJK Light" w:eastAsia="Noto Sans CJK Light" w:hAnsi="Noto Sans CJK Light" w:cstheme="minorBidi"/>
                                <w:b/>
                                <w:color w:val="4A4E59"/>
                                <w:kern w:val="24"/>
                              </w:rPr>
                              <w:t>20XX/XX-20XX/XX     XXXX</w:t>
                            </w:r>
                            <w:r w:rsidRPr="00885FBA">
                              <w:rPr>
                                <w:rFonts w:ascii="Noto Sans CJK Light" w:eastAsia="Noto Sans CJK Light" w:hAnsi="Noto Sans CJK Light" w:cstheme="minorBidi" w:hint="eastAsia"/>
                                <w:b/>
                                <w:color w:val="4A4E59"/>
                                <w:kern w:val="24"/>
                              </w:rPr>
                              <w:t xml:space="preserve">公司    </w:t>
                            </w:r>
                            <w:r w:rsidRPr="00885FBA">
                              <w:rPr>
                                <w:rFonts w:ascii="Noto Sans CJK Light" w:eastAsia="Noto Sans CJK Light" w:hAnsi="Noto Sans CJK Light" w:cstheme="minorBidi"/>
                                <w:b/>
                                <w:color w:val="4A4E59"/>
                                <w:kern w:val="24"/>
                              </w:rPr>
                              <w:t xml:space="preserve"> XXXX职位</w:t>
                            </w:r>
                          </w:p>
                          <w:p w:rsidR="00885FBA" w:rsidRDefault="00885FBA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Noto Sans CJK Light" w:eastAsia="Noto Sans CJK Light" w:hAnsi="Noto Sans CJK Light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885FBA">
                              <w:rPr>
                                <w:rFonts w:ascii="Noto Sans CJK Light" w:eastAsia="Noto Sans CJK Light" w:hAnsi="Noto Sans CJK Light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相关</w:t>
                            </w:r>
                            <w:r w:rsidRPr="00885FBA">
                              <w:rPr>
                                <w:rFonts w:ascii="Noto Sans CJK Light" w:eastAsia="Noto Sans CJK Light" w:hAnsi="Noto Sans CJK Light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工作经验和项目经验，</w:t>
                            </w:r>
                            <w:r w:rsidRPr="00885FBA">
                              <w:rPr>
                                <w:rFonts w:ascii="Noto Sans CJK Light" w:eastAsia="Noto Sans CJK Light" w:hAnsi="Noto Sans CJK Light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相关</w:t>
                            </w:r>
                            <w:r w:rsidRPr="00885FBA">
                              <w:rPr>
                                <w:rFonts w:ascii="Noto Sans CJK Light" w:eastAsia="Noto Sans CJK Light" w:hAnsi="Noto Sans CJK Light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工作经验和项目经验，</w:t>
                            </w:r>
                            <w:r w:rsidRPr="00885FBA">
                              <w:rPr>
                                <w:rFonts w:ascii="Noto Sans CJK Light" w:eastAsia="Noto Sans CJK Light" w:hAnsi="Noto Sans CJK Light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相关</w:t>
                            </w:r>
                            <w:r w:rsidRPr="00885FBA">
                              <w:rPr>
                                <w:rFonts w:ascii="Noto Sans CJK Light" w:eastAsia="Noto Sans CJK Light" w:hAnsi="Noto Sans CJK Light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工作经验和项目经验，</w:t>
                            </w:r>
                            <w:r w:rsidRPr="00885FBA">
                              <w:rPr>
                                <w:rFonts w:ascii="Noto Sans CJK Light" w:eastAsia="Noto Sans CJK Light" w:hAnsi="Noto Sans CJK Light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相关</w:t>
                            </w:r>
                            <w:r w:rsidRPr="00885FBA">
                              <w:rPr>
                                <w:rFonts w:ascii="Noto Sans CJK Light" w:eastAsia="Noto Sans CJK Light" w:hAnsi="Noto Sans CJK Light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工作经验和项目经验，</w:t>
                            </w:r>
                            <w:r w:rsidRPr="00885FBA">
                              <w:rPr>
                                <w:rFonts w:ascii="Noto Sans CJK Light" w:eastAsia="Noto Sans CJK Light" w:hAnsi="Noto Sans CJK Light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相关</w:t>
                            </w:r>
                            <w:r w:rsidRPr="00885FBA">
                              <w:rPr>
                                <w:rFonts w:ascii="Noto Sans CJK Light" w:eastAsia="Noto Sans CJK Light" w:hAnsi="Noto Sans CJK Light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工作经验和项目经验，</w:t>
                            </w:r>
                            <w:r w:rsidRPr="00885FBA">
                              <w:rPr>
                                <w:rFonts w:ascii="Noto Sans CJK Light" w:eastAsia="Noto Sans CJK Light" w:hAnsi="Noto Sans CJK Light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相关</w:t>
                            </w:r>
                            <w:r w:rsidRPr="00885FBA">
                              <w:rPr>
                                <w:rFonts w:ascii="Noto Sans CJK Light" w:eastAsia="Noto Sans CJK Light" w:hAnsi="Noto Sans CJK Light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工作经验和项目经验</w:t>
                            </w:r>
                            <w:r w:rsidRPr="00885FBA">
                              <w:rPr>
                                <w:rFonts w:ascii="Noto Sans CJK Light" w:eastAsia="Noto Sans CJK Light" w:hAnsi="Noto Sans CJK Light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:rsidR="00885FBA" w:rsidRPr="00885FBA" w:rsidRDefault="00885FBA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Noto Sans CJK Light" w:eastAsia="Noto Sans CJK Light" w:hAnsi="Noto Sans CJK Light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:rsidR="00885FBA" w:rsidRDefault="00885FBA" w:rsidP="00885FBA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Noto Sans CJK Light" w:eastAsia="Noto Sans CJK Light" w:hAnsi="Noto Sans CJK Light" w:cstheme="minorBidi"/>
                                <w:b/>
                                <w:color w:val="4A4E59"/>
                                <w:kern w:val="24"/>
                              </w:rPr>
                            </w:pPr>
                            <w:r w:rsidRPr="00885FBA">
                              <w:rPr>
                                <w:rFonts w:ascii="Noto Sans CJK Light" w:eastAsia="Noto Sans CJK Light" w:hAnsi="Noto Sans CJK Light" w:cstheme="minorBidi"/>
                                <w:b/>
                                <w:color w:val="4A4E59"/>
                                <w:kern w:val="24"/>
                              </w:rPr>
                              <w:t>20XX/XX-20XX/XX     XXXX</w:t>
                            </w:r>
                            <w:r w:rsidRPr="00885FBA">
                              <w:rPr>
                                <w:rFonts w:ascii="Noto Sans CJK Light" w:eastAsia="Noto Sans CJK Light" w:hAnsi="Noto Sans CJK Light" w:cstheme="minorBidi" w:hint="eastAsia"/>
                                <w:b/>
                                <w:color w:val="4A4E59"/>
                                <w:kern w:val="24"/>
                              </w:rPr>
                              <w:t xml:space="preserve">公司    </w:t>
                            </w:r>
                            <w:r w:rsidRPr="00885FBA">
                              <w:rPr>
                                <w:rFonts w:ascii="Noto Sans CJK Light" w:eastAsia="Noto Sans CJK Light" w:hAnsi="Noto Sans CJK Light" w:cstheme="minorBidi"/>
                                <w:b/>
                                <w:color w:val="4A4E59"/>
                                <w:kern w:val="24"/>
                              </w:rPr>
                              <w:t xml:space="preserve"> XXXX职位</w:t>
                            </w:r>
                          </w:p>
                          <w:p w:rsidR="00885FBA" w:rsidRPr="00885FBA" w:rsidRDefault="00885FBA" w:rsidP="00885FBA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Noto Sans CJK Light" w:eastAsia="Noto Sans CJK Light" w:hAnsi="Noto Sans CJK Light" w:hint="eastAsia"/>
                                <w:sz w:val="21"/>
                                <w:szCs w:val="21"/>
                              </w:rPr>
                            </w:pPr>
                            <w:r w:rsidRPr="00885FBA">
                              <w:rPr>
                                <w:rFonts w:ascii="Noto Sans CJK Light" w:eastAsia="Noto Sans CJK Light" w:hAnsi="Noto Sans CJK Light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相关</w:t>
                            </w:r>
                            <w:r w:rsidRPr="00885FBA">
                              <w:rPr>
                                <w:rFonts w:ascii="Noto Sans CJK Light" w:eastAsia="Noto Sans CJK Light" w:hAnsi="Noto Sans CJK Light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工作经验和项目经验，</w:t>
                            </w:r>
                            <w:r w:rsidRPr="00885FBA">
                              <w:rPr>
                                <w:rFonts w:ascii="Noto Sans CJK Light" w:eastAsia="Noto Sans CJK Light" w:hAnsi="Noto Sans CJK Light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相关</w:t>
                            </w:r>
                            <w:r w:rsidRPr="00885FBA">
                              <w:rPr>
                                <w:rFonts w:ascii="Noto Sans CJK Light" w:eastAsia="Noto Sans CJK Light" w:hAnsi="Noto Sans CJK Light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工作经验和项目经验，</w:t>
                            </w:r>
                            <w:r w:rsidRPr="00885FBA">
                              <w:rPr>
                                <w:rFonts w:ascii="Noto Sans CJK Light" w:eastAsia="Noto Sans CJK Light" w:hAnsi="Noto Sans CJK Light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相关</w:t>
                            </w:r>
                            <w:r w:rsidRPr="00885FBA">
                              <w:rPr>
                                <w:rFonts w:ascii="Noto Sans CJK Light" w:eastAsia="Noto Sans CJK Light" w:hAnsi="Noto Sans CJK Light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工作经验和项目经验，</w:t>
                            </w:r>
                            <w:r w:rsidRPr="00885FBA">
                              <w:rPr>
                                <w:rFonts w:ascii="Noto Sans CJK Light" w:eastAsia="Noto Sans CJK Light" w:hAnsi="Noto Sans CJK Light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相关</w:t>
                            </w:r>
                            <w:r w:rsidRPr="00885FBA">
                              <w:rPr>
                                <w:rFonts w:ascii="Noto Sans CJK Light" w:eastAsia="Noto Sans CJK Light" w:hAnsi="Noto Sans CJK Light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工作经验和项目经验，</w:t>
                            </w:r>
                            <w:r w:rsidRPr="00885FBA">
                              <w:rPr>
                                <w:rFonts w:ascii="Noto Sans CJK Light" w:eastAsia="Noto Sans CJK Light" w:hAnsi="Noto Sans CJK Light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相关</w:t>
                            </w:r>
                            <w:r w:rsidRPr="00885FBA">
                              <w:rPr>
                                <w:rFonts w:ascii="Noto Sans CJK Light" w:eastAsia="Noto Sans CJK Light" w:hAnsi="Noto Sans CJK Light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工作经验和项目经验，</w:t>
                            </w:r>
                            <w:r w:rsidRPr="00885FBA">
                              <w:rPr>
                                <w:rFonts w:ascii="Noto Sans CJK Light" w:eastAsia="Noto Sans CJK Light" w:hAnsi="Noto Sans CJK Light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相关</w:t>
                            </w:r>
                            <w:r w:rsidRPr="00885FBA">
                              <w:rPr>
                                <w:rFonts w:ascii="Noto Sans CJK Light" w:eastAsia="Noto Sans CJK Light" w:hAnsi="Noto Sans CJK Light" w:cstheme="minorBidi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工作经验和项目经验</w:t>
                            </w:r>
                            <w:r w:rsidRPr="00885FBA">
                              <w:rPr>
                                <w:rFonts w:ascii="Noto Sans CJK Light" w:eastAsia="Noto Sans CJK Light" w:hAnsi="Noto Sans CJK Light" w:cstheme="minorBidi" w:hint="eastAsia"/>
                                <w:color w:val="4A4E59"/>
                                <w:kern w:val="24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:rsidR="00885FBA" w:rsidRPr="00885FBA" w:rsidRDefault="00885FBA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Noto Sans CJK Light" w:eastAsia="Noto Sans CJK Light" w:hAnsi="Noto Sans CJK Light" w:hint="eastAsia"/>
                                <w:b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1" style="position:absolute;left:0;text-align:left;margin-left:115.6pt;margin-top:161.65pt;width:382.7pt;height:169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" filled="f" stroked="f">
                <v:textbox style="mso-fit-shape-to-text:t">
                  <w:txbxContent>
                    <w:p w:rsidR="001209F8" w:rsidRDefault="00885FBA" w:rsidP="00885FBA">
                      <w:pPr>
                        <w:pStyle w:val="a3"/>
                        <w:spacing w:before="0" w:beforeAutospacing="0" w:after="0" w:afterAutospacing="0"/>
                        <w:rPr>
                          <w:rFonts w:ascii="Noto Sans CJK Light" w:eastAsia="Noto Sans CJK Light" w:hAnsi="Noto Sans CJK Light" w:cstheme="minorBidi"/>
                          <w:b/>
                          <w:color w:val="4A4E59"/>
                          <w:kern w:val="24"/>
                        </w:rPr>
                      </w:pPr>
                      <w:r w:rsidRPr="00885FBA">
                        <w:rPr>
                          <w:rFonts w:ascii="Noto Sans CJK Light" w:eastAsia="Noto Sans CJK Light" w:hAnsi="Noto Sans CJK Light" w:cstheme="minorBidi"/>
                          <w:b/>
                          <w:color w:val="4A4E59"/>
                          <w:kern w:val="24"/>
                        </w:rPr>
                        <w:t>20XX/XX-20XX/XX     XXXX</w:t>
                      </w:r>
                      <w:r w:rsidRPr="00885FBA">
                        <w:rPr>
                          <w:rFonts w:ascii="Noto Sans CJK Light" w:eastAsia="Noto Sans CJK Light" w:hAnsi="Noto Sans CJK Light" w:cstheme="minorBidi" w:hint="eastAsia"/>
                          <w:b/>
                          <w:color w:val="4A4E59"/>
                          <w:kern w:val="24"/>
                        </w:rPr>
                        <w:t xml:space="preserve">公司    </w:t>
                      </w:r>
                      <w:r w:rsidRPr="00885FBA">
                        <w:rPr>
                          <w:rFonts w:ascii="Noto Sans CJK Light" w:eastAsia="Noto Sans CJK Light" w:hAnsi="Noto Sans CJK Light" w:cstheme="minorBidi"/>
                          <w:b/>
                          <w:color w:val="4A4E59"/>
                          <w:kern w:val="24"/>
                        </w:rPr>
                        <w:t xml:space="preserve"> XXXX职位</w:t>
                      </w:r>
                    </w:p>
                    <w:p w:rsidR="00885FBA" w:rsidRDefault="00885FBA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Noto Sans CJK Light" w:eastAsia="Noto Sans CJK Light" w:hAnsi="Noto Sans CJK Light" w:cstheme="minorBidi"/>
                          <w:color w:val="4A4E59"/>
                          <w:kern w:val="24"/>
                          <w:sz w:val="21"/>
                          <w:szCs w:val="21"/>
                        </w:rPr>
                      </w:pPr>
                      <w:r w:rsidRPr="00885FBA">
                        <w:rPr>
                          <w:rFonts w:ascii="Noto Sans CJK Light" w:eastAsia="Noto Sans CJK Light" w:hAnsi="Noto Sans CJK Light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相关</w:t>
                      </w:r>
                      <w:r w:rsidRPr="00885FBA">
                        <w:rPr>
                          <w:rFonts w:ascii="Noto Sans CJK Light" w:eastAsia="Noto Sans CJK Light" w:hAnsi="Noto Sans CJK Light" w:cstheme="minorBidi"/>
                          <w:color w:val="4A4E59"/>
                          <w:kern w:val="24"/>
                          <w:sz w:val="21"/>
                          <w:szCs w:val="21"/>
                        </w:rPr>
                        <w:t>工作经验和项目经验，</w:t>
                      </w:r>
                      <w:r w:rsidRPr="00885FBA">
                        <w:rPr>
                          <w:rFonts w:ascii="Noto Sans CJK Light" w:eastAsia="Noto Sans CJK Light" w:hAnsi="Noto Sans CJK Light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相关</w:t>
                      </w:r>
                      <w:r w:rsidRPr="00885FBA">
                        <w:rPr>
                          <w:rFonts w:ascii="Noto Sans CJK Light" w:eastAsia="Noto Sans CJK Light" w:hAnsi="Noto Sans CJK Light" w:cstheme="minorBidi"/>
                          <w:color w:val="4A4E59"/>
                          <w:kern w:val="24"/>
                          <w:sz w:val="21"/>
                          <w:szCs w:val="21"/>
                        </w:rPr>
                        <w:t>工作经验和项目经验，</w:t>
                      </w:r>
                      <w:r w:rsidRPr="00885FBA">
                        <w:rPr>
                          <w:rFonts w:ascii="Noto Sans CJK Light" w:eastAsia="Noto Sans CJK Light" w:hAnsi="Noto Sans CJK Light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相关</w:t>
                      </w:r>
                      <w:r w:rsidRPr="00885FBA">
                        <w:rPr>
                          <w:rFonts w:ascii="Noto Sans CJK Light" w:eastAsia="Noto Sans CJK Light" w:hAnsi="Noto Sans CJK Light" w:cstheme="minorBidi"/>
                          <w:color w:val="4A4E59"/>
                          <w:kern w:val="24"/>
                          <w:sz w:val="21"/>
                          <w:szCs w:val="21"/>
                        </w:rPr>
                        <w:t>工作经验和项目经验，</w:t>
                      </w:r>
                      <w:r w:rsidRPr="00885FBA">
                        <w:rPr>
                          <w:rFonts w:ascii="Noto Sans CJK Light" w:eastAsia="Noto Sans CJK Light" w:hAnsi="Noto Sans CJK Light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相关</w:t>
                      </w:r>
                      <w:r w:rsidRPr="00885FBA">
                        <w:rPr>
                          <w:rFonts w:ascii="Noto Sans CJK Light" w:eastAsia="Noto Sans CJK Light" w:hAnsi="Noto Sans CJK Light" w:cstheme="minorBidi"/>
                          <w:color w:val="4A4E59"/>
                          <w:kern w:val="24"/>
                          <w:sz w:val="21"/>
                          <w:szCs w:val="21"/>
                        </w:rPr>
                        <w:t>工作经验和项目经验，</w:t>
                      </w:r>
                      <w:r w:rsidRPr="00885FBA">
                        <w:rPr>
                          <w:rFonts w:ascii="Noto Sans CJK Light" w:eastAsia="Noto Sans CJK Light" w:hAnsi="Noto Sans CJK Light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相关</w:t>
                      </w:r>
                      <w:r w:rsidRPr="00885FBA">
                        <w:rPr>
                          <w:rFonts w:ascii="Noto Sans CJK Light" w:eastAsia="Noto Sans CJK Light" w:hAnsi="Noto Sans CJK Light" w:cstheme="minorBidi"/>
                          <w:color w:val="4A4E59"/>
                          <w:kern w:val="24"/>
                          <w:sz w:val="21"/>
                          <w:szCs w:val="21"/>
                        </w:rPr>
                        <w:t>工作经验和项目经验，</w:t>
                      </w:r>
                      <w:r w:rsidRPr="00885FBA">
                        <w:rPr>
                          <w:rFonts w:ascii="Noto Sans CJK Light" w:eastAsia="Noto Sans CJK Light" w:hAnsi="Noto Sans CJK Light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相关</w:t>
                      </w:r>
                      <w:r w:rsidRPr="00885FBA">
                        <w:rPr>
                          <w:rFonts w:ascii="Noto Sans CJK Light" w:eastAsia="Noto Sans CJK Light" w:hAnsi="Noto Sans CJK Light" w:cstheme="minorBidi"/>
                          <w:color w:val="4A4E59"/>
                          <w:kern w:val="24"/>
                          <w:sz w:val="21"/>
                          <w:szCs w:val="21"/>
                        </w:rPr>
                        <w:t>工作经验和项目经验</w:t>
                      </w:r>
                      <w:r w:rsidRPr="00885FBA">
                        <w:rPr>
                          <w:rFonts w:ascii="Noto Sans CJK Light" w:eastAsia="Noto Sans CJK Light" w:hAnsi="Noto Sans CJK Light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。</w:t>
                      </w:r>
                    </w:p>
                    <w:p w:rsidR="00885FBA" w:rsidRPr="00885FBA" w:rsidRDefault="00885FBA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Noto Sans CJK Light" w:eastAsia="Noto Sans CJK Light" w:hAnsi="Noto Sans CJK Light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</w:pPr>
                    </w:p>
                    <w:p w:rsidR="00885FBA" w:rsidRDefault="00885FBA" w:rsidP="00885FBA">
                      <w:pPr>
                        <w:pStyle w:val="a3"/>
                        <w:spacing w:before="0" w:beforeAutospacing="0" w:after="0" w:afterAutospacing="0"/>
                        <w:rPr>
                          <w:rFonts w:ascii="Noto Sans CJK Light" w:eastAsia="Noto Sans CJK Light" w:hAnsi="Noto Sans CJK Light" w:cstheme="minorBidi"/>
                          <w:b/>
                          <w:color w:val="4A4E59"/>
                          <w:kern w:val="24"/>
                        </w:rPr>
                      </w:pPr>
                      <w:r w:rsidRPr="00885FBA">
                        <w:rPr>
                          <w:rFonts w:ascii="Noto Sans CJK Light" w:eastAsia="Noto Sans CJK Light" w:hAnsi="Noto Sans CJK Light" w:cstheme="minorBidi"/>
                          <w:b/>
                          <w:color w:val="4A4E59"/>
                          <w:kern w:val="24"/>
                        </w:rPr>
                        <w:t>20XX/XX-20XX/XX     XXXX</w:t>
                      </w:r>
                      <w:r w:rsidRPr="00885FBA">
                        <w:rPr>
                          <w:rFonts w:ascii="Noto Sans CJK Light" w:eastAsia="Noto Sans CJK Light" w:hAnsi="Noto Sans CJK Light" w:cstheme="minorBidi" w:hint="eastAsia"/>
                          <w:b/>
                          <w:color w:val="4A4E59"/>
                          <w:kern w:val="24"/>
                        </w:rPr>
                        <w:t xml:space="preserve">公司    </w:t>
                      </w:r>
                      <w:r w:rsidRPr="00885FBA">
                        <w:rPr>
                          <w:rFonts w:ascii="Noto Sans CJK Light" w:eastAsia="Noto Sans CJK Light" w:hAnsi="Noto Sans CJK Light" w:cstheme="minorBidi"/>
                          <w:b/>
                          <w:color w:val="4A4E59"/>
                          <w:kern w:val="24"/>
                        </w:rPr>
                        <w:t xml:space="preserve"> XXXX职位</w:t>
                      </w:r>
                    </w:p>
                    <w:p w:rsidR="00885FBA" w:rsidRPr="00885FBA" w:rsidRDefault="00885FBA" w:rsidP="00885FBA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Noto Sans CJK Light" w:eastAsia="Noto Sans CJK Light" w:hAnsi="Noto Sans CJK Light" w:hint="eastAsia"/>
                          <w:sz w:val="21"/>
                          <w:szCs w:val="21"/>
                        </w:rPr>
                      </w:pPr>
                      <w:r w:rsidRPr="00885FBA">
                        <w:rPr>
                          <w:rFonts w:ascii="Noto Sans CJK Light" w:eastAsia="Noto Sans CJK Light" w:hAnsi="Noto Sans CJK Light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相关</w:t>
                      </w:r>
                      <w:r w:rsidRPr="00885FBA">
                        <w:rPr>
                          <w:rFonts w:ascii="Noto Sans CJK Light" w:eastAsia="Noto Sans CJK Light" w:hAnsi="Noto Sans CJK Light" w:cstheme="minorBidi"/>
                          <w:color w:val="4A4E59"/>
                          <w:kern w:val="24"/>
                          <w:sz w:val="21"/>
                          <w:szCs w:val="21"/>
                        </w:rPr>
                        <w:t>工作经验和项目经验，</w:t>
                      </w:r>
                      <w:r w:rsidRPr="00885FBA">
                        <w:rPr>
                          <w:rFonts w:ascii="Noto Sans CJK Light" w:eastAsia="Noto Sans CJK Light" w:hAnsi="Noto Sans CJK Light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相关</w:t>
                      </w:r>
                      <w:r w:rsidRPr="00885FBA">
                        <w:rPr>
                          <w:rFonts w:ascii="Noto Sans CJK Light" w:eastAsia="Noto Sans CJK Light" w:hAnsi="Noto Sans CJK Light" w:cstheme="minorBidi"/>
                          <w:color w:val="4A4E59"/>
                          <w:kern w:val="24"/>
                          <w:sz w:val="21"/>
                          <w:szCs w:val="21"/>
                        </w:rPr>
                        <w:t>工作经验和项目经验，</w:t>
                      </w:r>
                      <w:r w:rsidRPr="00885FBA">
                        <w:rPr>
                          <w:rFonts w:ascii="Noto Sans CJK Light" w:eastAsia="Noto Sans CJK Light" w:hAnsi="Noto Sans CJK Light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相关</w:t>
                      </w:r>
                      <w:r w:rsidRPr="00885FBA">
                        <w:rPr>
                          <w:rFonts w:ascii="Noto Sans CJK Light" w:eastAsia="Noto Sans CJK Light" w:hAnsi="Noto Sans CJK Light" w:cstheme="minorBidi"/>
                          <w:color w:val="4A4E59"/>
                          <w:kern w:val="24"/>
                          <w:sz w:val="21"/>
                          <w:szCs w:val="21"/>
                        </w:rPr>
                        <w:t>工作经验和项目经验，</w:t>
                      </w:r>
                      <w:r w:rsidRPr="00885FBA">
                        <w:rPr>
                          <w:rFonts w:ascii="Noto Sans CJK Light" w:eastAsia="Noto Sans CJK Light" w:hAnsi="Noto Sans CJK Light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相关</w:t>
                      </w:r>
                      <w:r w:rsidRPr="00885FBA">
                        <w:rPr>
                          <w:rFonts w:ascii="Noto Sans CJK Light" w:eastAsia="Noto Sans CJK Light" w:hAnsi="Noto Sans CJK Light" w:cstheme="minorBidi"/>
                          <w:color w:val="4A4E59"/>
                          <w:kern w:val="24"/>
                          <w:sz w:val="21"/>
                          <w:szCs w:val="21"/>
                        </w:rPr>
                        <w:t>工作经验和项目经验，</w:t>
                      </w:r>
                      <w:r w:rsidRPr="00885FBA">
                        <w:rPr>
                          <w:rFonts w:ascii="Noto Sans CJK Light" w:eastAsia="Noto Sans CJK Light" w:hAnsi="Noto Sans CJK Light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相关</w:t>
                      </w:r>
                      <w:r w:rsidRPr="00885FBA">
                        <w:rPr>
                          <w:rFonts w:ascii="Noto Sans CJK Light" w:eastAsia="Noto Sans CJK Light" w:hAnsi="Noto Sans CJK Light" w:cstheme="minorBidi"/>
                          <w:color w:val="4A4E59"/>
                          <w:kern w:val="24"/>
                          <w:sz w:val="21"/>
                          <w:szCs w:val="21"/>
                        </w:rPr>
                        <w:t>工作经验和项目经验，</w:t>
                      </w:r>
                      <w:r w:rsidRPr="00885FBA">
                        <w:rPr>
                          <w:rFonts w:ascii="Noto Sans CJK Light" w:eastAsia="Noto Sans CJK Light" w:hAnsi="Noto Sans CJK Light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相关</w:t>
                      </w:r>
                      <w:r w:rsidRPr="00885FBA">
                        <w:rPr>
                          <w:rFonts w:ascii="Noto Sans CJK Light" w:eastAsia="Noto Sans CJK Light" w:hAnsi="Noto Sans CJK Light" w:cstheme="minorBidi"/>
                          <w:color w:val="4A4E59"/>
                          <w:kern w:val="24"/>
                          <w:sz w:val="21"/>
                          <w:szCs w:val="21"/>
                        </w:rPr>
                        <w:t>工作经验和项目经验</w:t>
                      </w:r>
                      <w:r w:rsidRPr="00885FBA">
                        <w:rPr>
                          <w:rFonts w:ascii="Noto Sans CJK Light" w:eastAsia="Noto Sans CJK Light" w:hAnsi="Noto Sans CJK Light" w:cstheme="minorBidi" w:hint="eastAsia"/>
                          <w:color w:val="4A4E59"/>
                          <w:kern w:val="24"/>
                          <w:sz w:val="21"/>
                          <w:szCs w:val="21"/>
                        </w:rPr>
                        <w:t>。</w:t>
                      </w:r>
                    </w:p>
                    <w:p w:rsidR="00885FBA" w:rsidRPr="00885FBA" w:rsidRDefault="00885FBA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Noto Sans CJK Light" w:eastAsia="Noto Sans CJK Light" w:hAnsi="Noto Sans CJK Light" w:hint="eastAsia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760A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-971550</wp:posOffset>
                </wp:positionH>
                <wp:positionV relativeFrom="paragraph">
                  <wp:posOffset>6896100</wp:posOffset>
                </wp:positionV>
                <wp:extent cx="1981200" cy="2295525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295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209F8" w:rsidRPr="007760AD" w:rsidRDefault="003667F8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Noto Sans CJK Regular" w:eastAsia="Noto Sans CJK Regular" w:hAnsi="Noto Sans CJK Regular"/>
                                <w:sz w:val="21"/>
                                <w:szCs w:val="21"/>
                              </w:rPr>
                            </w:pPr>
                            <w:r w:rsidRPr="007760AD">
                              <w:rPr>
                                <w:rFonts w:ascii="Noto Sans CJK Regular" w:eastAsia="Noto Sans CJK Regular" w:hAnsi="Noto Sans CJK Regular" w:cstheme="minorBidi" w:hint="eastAsia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良好的公共关系意识，善于沟通，活动策划和组织协调能力。</w:t>
                            </w:r>
                          </w:p>
                          <w:p w:rsidR="001209F8" w:rsidRPr="007760AD" w:rsidRDefault="003667F8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Noto Sans CJK Regular" w:eastAsia="Noto Sans CJK Regular" w:hAnsi="Noto Sans CJK Regular"/>
                                <w:sz w:val="21"/>
                                <w:szCs w:val="21"/>
                              </w:rPr>
                            </w:pPr>
                            <w:r w:rsidRPr="007760AD">
                              <w:rPr>
                                <w:rFonts w:ascii="Noto Sans CJK Regular" w:eastAsia="Noto Sans CJK Regular" w:hAnsi="Noto Sans CJK Regular" w:cstheme="minorBidi" w:hint="eastAsia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良好的心态和责任感，吃苦耐劳，擅于管理，勇于面对挑战。</w:t>
                            </w:r>
                          </w:p>
                          <w:p w:rsidR="001209F8" w:rsidRPr="007760AD" w:rsidRDefault="003667F8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Noto Sans CJK Regular" w:eastAsia="Noto Sans CJK Regular" w:hAnsi="Noto Sans CJK Regular"/>
                                <w:sz w:val="21"/>
                                <w:szCs w:val="21"/>
                              </w:rPr>
                            </w:pPr>
                            <w:r w:rsidRPr="007760AD">
                              <w:rPr>
                                <w:rFonts w:ascii="Noto Sans CJK Regular" w:eastAsia="Noto Sans CJK Regular" w:hAnsi="Noto Sans CJK Regular" w:cstheme="minorBidi" w:hint="eastAsia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良好的自主学习能力，习惯制定学习计划，勤于学习不断提高。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32" style="position:absolute;left:0;text-align:left;margin-left:-76.5pt;margin-top:543pt;width:156pt;height:18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" filled="f" stroked="f">
                <v:textbox>
                  <w:txbxContent>
                    <w:p w:rsidR="001209F8" w:rsidRPr="007760AD" w:rsidRDefault="003667F8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Noto Sans CJK Regular" w:eastAsia="Noto Sans CJK Regular" w:hAnsi="Noto Sans CJK Regular"/>
                          <w:sz w:val="21"/>
                          <w:szCs w:val="21"/>
                        </w:rPr>
                      </w:pPr>
                      <w:r w:rsidRPr="007760AD">
                        <w:rPr>
                          <w:rFonts w:ascii="Noto Sans CJK Regular" w:eastAsia="Noto Sans CJK Regular" w:hAnsi="Noto Sans CJK Regular" w:cstheme="minorBidi" w:hint="eastAsia"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良好的公共关系意识，善于沟通，活动策划和组织协调能力。</w:t>
                      </w:r>
                    </w:p>
                    <w:p w:rsidR="001209F8" w:rsidRPr="007760AD" w:rsidRDefault="003667F8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Noto Sans CJK Regular" w:eastAsia="Noto Sans CJK Regular" w:hAnsi="Noto Sans CJK Regular"/>
                          <w:sz w:val="21"/>
                          <w:szCs w:val="21"/>
                        </w:rPr>
                      </w:pPr>
                      <w:r w:rsidRPr="007760AD">
                        <w:rPr>
                          <w:rFonts w:ascii="Noto Sans CJK Regular" w:eastAsia="Noto Sans CJK Regular" w:hAnsi="Noto Sans CJK Regular" w:cstheme="minorBidi" w:hint="eastAsia"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良好的心态和责任感，吃苦耐劳，擅于管理，勇于面对挑战。</w:t>
                      </w:r>
                    </w:p>
                    <w:p w:rsidR="001209F8" w:rsidRPr="007760AD" w:rsidRDefault="003667F8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Noto Sans CJK Regular" w:eastAsia="Noto Sans CJK Regular" w:hAnsi="Noto Sans CJK Regular"/>
                          <w:sz w:val="21"/>
                          <w:szCs w:val="21"/>
                        </w:rPr>
                      </w:pPr>
                      <w:r w:rsidRPr="007760AD">
                        <w:rPr>
                          <w:rFonts w:ascii="Noto Sans CJK Regular" w:eastAsia="Noto Sans CJK Regular" w:hAnsi="Noto Sans CJK Regular" w:cstheme="minorBidi" w:hint="eastAsia"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良好的自主学习能力，习惯制定学习计划，勤于学习不断提高。</w:t>
                      </w:r>
                    </w:p>
                  </w:txbxContent>
                </v:textbox>
              </v:rect>
            </w:pict>
          </mc:Fallback>
        </mc:AlternateContent>
      </w:r>
      <w:r w:rsidR="007760AD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6244590</wp:posOffset>
                </wp:positionV>
                <wp:extent cx="1725930" cy="457200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930" cy="45720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209F8" w:rsidRDefault="003667F8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5" o:spid="_x0000_s1033" style="position:absolute;left:0;text-align:left;margin-left:-75.5pt;margin-top:491.7pt;width:135.9pt;height:36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" filled="f" stroked="f" strokeweight="4.5pt">
                <v:textbox>
                  <w:txbxContent>
                    <w:p w:rsidR="001209F8" w:rsidRDefault="003667F8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 w:rsidR="007760AD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6231255</wp:posOffset>
                </wp:positionV>
                <wp:extent cx="190500" cy="113030"/>
                <wp:effectExtent l="0" t="0" r="0" b="1270"/>
                <wp:wrapNone/>
                <wp:docPr id="12" name="等腰三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303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7A49B0F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2" o:spid="_x0000_s1026" type="#_x0000_t5" style="position:absolute;left:0;text-align:left;margin-left:81.15pt;margin-top:490.65pt;width:15pt;height:8.9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" adj="0" fillcolor="#114f65" stroked="f" strokeweight="1pt"/>
            </w:pict>
          </mc:Fallback>
        </mc:AlternateContent>
      </w:r>
      <w:r w:rsidR="007760AD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6344285</wp:posOffset>
                </wp:positionV>
                <wp:extent cx="2180590" cy="346710"/>
                <wp:effectExtent l="266700" t="190500" r="200660" b="20574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590" cy="34671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39E466C" id="矩形 9" o:spid="_x0000_s1026" style="position:absolute;left:0;text-align:left;margin-left:-75.5pt;margin-top:499.55pt;width:171.7pt;height:27.3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" fillcolor="#2192bc" stroked="f" strokeweight="4.5pt">
                <v:shadow on="t" type="perspective" color="black" opacity="39321f" offset="-.9945mm,.36197mm" matrix="68157f,,,68157f"/>
              </v:rect>
            </w:pict>
          </mc:Fallback>
        </mc:AlternateContent>
      </w:r>
      <w:r w:rsidR="007760AD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4152900</wp:posOffset>
                </wp:positionV>
                <wp:extent cx="1952625" cy="2053590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2053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209F8" w:rsidRPr="007760AD" w:rsidRDefault="00885FBA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Noto Sans CJK Regular" w:eastAsia="Noto Sans CJK Regular" w:hAnsi="Noto Sans CJK Regular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Noto Sans CJK Regular" w:eastAsia="Noto Sans CJK Regular" w:hAnsi="Noto Sans CJK Regular" w:cstheme="minorBidi" w:hint="eastAsia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年龄</w:t>
                            </w:r>
                            <w:r w:rsidR="003667F8" w:rsidRPr="007760AD">
                              <w:rPr>
                                <w:rFonts w:ascii="Noto Sans CJK Regular" w:eastAsia="Noto Sans CJK Regular" w:hAnsi="Noto Sans CJK Regular" w:cstheme="minorBidi" w:hint="eastAsia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Noto Sans CJK Regular" w:eastAsia="Noto Sans CJK Regular" w:hAnsi="Noto Sans CJK Regular" w:cstheme="minorBidi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24</w:t>
                            </w:r>
                            <w:r w:rsidR="003667F8" w:rsidRPr="007760AD">
                              <w:rPr>
                                <w:rFonts w:ascii="Noto Sans CJK Regular" w:eastAsia="Noto Sans CJK Regular" w:hAnsi="Noto Sans CJK Regular" w:cstheme="minorBidi" w:hint="eastAsia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 xml:space="preserve">               </w:t>
                            </w:r>
                          </w:p>
                          <w:p w:rsidR="001209F8" w:rsidRDefault="00885FBA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Noto Sans CJK Regular" w:eastAsia="Noto Sans CJK Regular" w:hAnsi="Noto Sans CJK Regular" w:cstheme="minorBidi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Noto Sans CJK Regular" w:eastAsia="Noto Sans CJK Regular" w:hAnsi="Noto Sans CJK Regular" w:cstheme="minorBidi" w:hint="eastAsia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籍贯</w:t>
                            </w:r>
                            <w:r w:rsidR="003667F8" w:rsidRPr="007760AD">
                              <w:rPr>
                                <w:rFonts w:ascii="Noto Sans CJK Regular" w:eastAsia="Noto Sans CJK Regular" w:hAnsi="Noto Sans CJK Regular" w:cstheme="minorBidi" w:hint="eastAsia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Noto Sans CJK Regular" w:eastAsia="Noto Sans CJK Regular" w:hAnsi="Noto Sans CJK Regular" w:cstheme="minorBidi" w:hint="eastAsia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XX省</w:t>
                            </w:r>
                            <w:r>
                              <w:rPr>
                                <w:rFonts w:ascii="Noto Sans CJK Regular" w:eastAsia="Noto Sans CJK Regular" w:hAnsi="Noto Sans CJK Regular" w:cstheme="minorBidi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XX市</w:t>
                            </w:r>
                          </w:p>
                          <w:p w:rsidR="00885FBA" w:rsidRPr="007760AD" w:rsidRDefault="00885FBA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Noto Sans CJK Regular" w:eastAsia="Noto Sans CJK Regular" w:hAnsi="Noto Sans CJK Regular"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Noto Sans CJK Regular" w:eastAsia="Noto Sans CJK Regular" w:hAnsi="Noto Sans CJK Regular" w:cstheme="minorBidi" w:hint="eastAsia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学校</w:t>
                            </w:r>
                            <w:r>
                              <w:rPr>
                                <w:rFonts w:ascii="Noto Sans CJK Regular" w:eastAsia="Noto Sans CJK Regular" w:hAnsi="Noto Sans CJK Regular" w:cstheme="minorBidi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：XXXX大学</w:t>
                            </w:r>
                          </w:p>
                          <w:p w:rsidR="001209F8" w:rsidRPr="007760AD" w:rsidRDefault="003667F8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Noto Sans CJK Regular" w:eastAsia="Noto Sans CJK Regular" w:hAnsi="Noto Sans CJK Regular"/>
                                <w:sz w:val="21"/>
                                <w:szCs w:val="21"/>
                              </w:rPr>
                            </w:pPr>
                            <w:r w:rsidRPr="007760AD">
                              <w:rPr>
                                <w:rFonts w:ascii="Noto Sans CJK Regular" w:eastAsia="Noto Sans CJK Regular" w:hAnsi="Noto Sans CJK Regular" w:cstheme="minorBidi" w:hint="eastAsia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电话：</w:t>
                            </w:r>
                            <w:r w:rsidR="00885FBA">
                              <w:rPr>
                                <w:rFonts w:ascii="Noto Sans CJK Regular" w:eastAsia="Noto Sans CJK Regular" w:hAnsi="Noto Sans CJK Regular" w:cstheme="minorBidi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12345678900</w:t>
                            </w:r>
                          </w:p>
                          <w:p w:rsidR="001209F8" w:rsidRDefault="007760AD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Noto Sans CJK Regular" w:eastAsia="Noto Sans CJK Regular" w:hAnsi="Noto Sans CJK Regular" w:cstheme="minorBidi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Noto Sans CJK Regular" w:eastAsia="Noto Sans CJK Regular" w:hAnsi="Noto Sans CJK Regular" w:cstheme="minorBidi" w:hint="eastAsia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邮箱</w:t>
                            </w:r>
                            <w:r>
                              <w:rPr>
                                <w:rFonts w:ascii="Noto Sans CJK Regular" w:eastAsia="Noto Sans CJK Regular" w:hAnsi="Noto Sans CJK Regular" w:cstheme="minorBidi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 w:rsidR="00885FBA">
                              <w:rPr>
                                <w:rFonts w:ascii="Noto Sans CJK Regular" w:eastAsia="Noto Sans CJK Regular" w:hAnsi="Noto Sans CJK Regular" w:cstheme="minorBidi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1234567</w:t>
                            </w:r>
                            <w:r w:rsidR="003667F8" w:rsidRPr="007760AD">
                              <w:rPr>
                                <w:rFonts w:ascii="Noto Sans CJK Regular" w:eastAsia="Noto Sans CJK Regular" w:hAnsi="Noto Sans CJK Regular" w:cstheme="minorBidi" w:hint="eastAsia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@126.com</w:t>
                            </w:r>
                          </w:p>
                          <w:p w:rsidR="00885FBA" w:rsidRPr="007760AD" w:rsidRDefault="00885FBA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  <w:rPr>
                                <w:rFonts w:ascii="Noto Sans CJK Regular" w:eastAsia="Noto Sans CJK Regular" w:hAnsi="Noto Sans CJK Regular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1" o:spid="_x0000_s1034" style="position:absolute;left:0;text-align:left;margin-left:-73.5pt;margin-top:327pt;width:153.75pt;height:161.7pt;z-index:2516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" filled="f" stroked="f">
                <v:textbox>
                  <w:txbxContent>
                    <w:p w:rsidR="001209F8" w:rsidRPr="007760AD" w:rsidRDefault="00885FBA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rFonts w:ascii="Noto Sans CJK Regular" w:eastAsia="Noto Sans CJK Regular" w:hAnsi="Noto Sans CJK Regular"/>
                          <w:sz w:val="21"/>
                          <w:szCs w:val="21"/>
                        </w:rPr>
                      </w:pPr>
                      <w:r>
                        <w:rPr>
                          <w:rFonts w:ascii="Noto Sans CJK Regular" w:eastAsia="Noto Sans CJK Regular" w:hAnsi="Noto Sans CJK Regular" w:cstheme="minorBidi" w:hint="eastAsia"/>
                          <w:color w:val="FFFFFF"/>
                          <w:kern w:val="24"/>
                          <w:sz w:val="21"/>
                          <w:szCs w:val="21"/>
                        </w:rPr>
                        <w:t>年龄</w:t>
                      </w:r>
                      <w:r w:rsidR="003667F8" w:rsidRPr="007760AD">
                        <w:rPr>
                          <w:rFonts w:ascii="Noto Sans CJK Regular" w:eastAsia="Noto Sans CJK Regular" w:hAnsi="Noto Sans CJK Regular" w:cstheme="minorBidi" w:hint="eastAsia"/>
                          <w:color w:val="FFFFFF"/>
                          <w:kern w:val="24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ascii="Noto Sans CJK Regular" w:eastAsia="Noto Sans CJK Regular" w:hAnsi="Noto Sans CJK Regular" w:cstheme="minorBidi"/>
                          <w:color w:val="FFFFFF"/>
                          <w:kern w:val="24"/>
                          <w:sz w:val="21"/>
                          <w:szCs w:val="21"/>
                        </w:rPr>
                        <w:t>24</w:t>
                      </w:r>
                      <w:r w:rsidR="003667F8" w:rsidRPr="007760AD">
                        <w:rPr>
                          <w:rFonts w:ascii="Noto Sans CJK Regular" w:eastAsia="Noto Sans CJK Regular" w:hAnsi="Noto Sans CJK Regular" w:cstheme="minorBidi" w:hint="eastAsia"/>
                          <w:color w:val="FFFFFF"/>
                          <w:kern w:val="24"/>
                          <w:sz w:val="21"/>
                          <w:szCs w:val="21"/>
                        </w:rPr>
                        <w:t xml:space="preserve">               </w:t>
                      </w:r>
                    </w:p>
                    <w:p w:rsidR="001209F8" w:rsidRDefault="00885FBA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rFonts w:ascii="Noto Sans CJK Regular" w:eastAsia="Noto Sans CJK Regular" w:hAnsi="Noto Sans CJK Regular" w:cstheme="minorBidi"/>
                          <w:color w:val="FFFFF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Noto Sans CJK Regular" w:eastAsia="Noto Sans CJK Regular" w:hAnsi="Noto Sans CJK Regular" w:cstheme="minorBidi" w:hint="eastAsia"/>
                          <w:color w:val="FFFFFF"/>
                          <w:kern w:val="24"/>
                          <w:sz w:val="21"/>
                          <w:szCs w:val="21"/>
                        </w:rPr>
                        <w:t>籍贯</w:t>
                      </w:r>
                      <w:r w:rsidR="003667F8" w:rsidRPr="007760AD">
                        <w:rPr>
                          <w:rFonts w:ascii="Noto Sans CJK Regular" w:eastAsia="Noto Sans CJK Regular" w:hAnsi="Noto Sans CJK Regular" w:cstheme="minorBidi" w:hint="eastAsia"/>
                          <w:color w:val="FFFFFF"/>
                          <w:kern w:val="24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ascii="Noto Sans CJK Regular" w:eastAsia="Noto Sans CJK Regular" w:hAnsi="Noto Sans CJK Regular" w:cstheme="minorBidi" w:hint="eastAsia"/>
                          <w:color w:val="FFFFFF"/>
                          <w:kern w:val="24"/>
                          <w:sz w:val="21"/>
                          <w:szCs w:val="21"/>
                        </w:rPr>
                        <w:t>XX省</w:t>
                      </w:r>
                      <w:r>
                        <w:rPr>
                          <w:rFonts w:ascii="Noto Sans CJK Regular" w:eastAsia="Noto Sans CJK Regular" w:hAnsi="Noto Sans CJK Regular" w:cstheme="minorBidi"/>
                          <w:color w:val="FFFFFF"/>
                          <w:kern w:val="24"/>
                          <w:sz w:val="21"/>
                          <w:szCs w:val="21"/>
                        </w:rPr>
                        <w:t>XX市</w:t>
                      </w:r>
                    </w:p>
                    <w:p w:rsidR="00885FBA" w:rsidRPr="007760AD" w:rsidRDefault="00885FBA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rFonts w:ascii="Noto Sans CJK Regular" w:eastAsia="Noto Sans CJK Regular" w:hAnsi="Noto Sans CJK Regular" w:hint="eastAsia"/>
                          <w:sz w:val="21"/>
                          <w:szCs w:val="21"/>
                        </w:rPr>
                      </w:pPr>
                      <w:r>
                        <w:rPr>
                          <w:rFonts w:ascii="Noto Sans CJK Regular" w:eastAsia="Noto Sans CJK Regular" w:hAnsi="Noto Sans CJK Regular" w:cstheme="minorBidi" w:hint="eastAsia"/>
                          <w:color w:val="FFFFFF"/>
                          <w:kern w:val="24"/>
                          <w:sz w:val="21"/>
                          <w:szCs w:val="21"/>
                        </w:rPr>
                        <w:t>学校</w:t>
                      </w:r>
                      <w:r>
                        <w:rPr>
                          <w:rFonts w:ascii="Noto Sans CJK Regular" w:eastAsia="Noto Sans CJK Regular" w:hAnsi="Noto Sans CJK Regular" w:cstheme="minorBidi"/>
                          <w:color w:val="FFFFFF"/>
                          <w:kern w:val="24"/>
                          <w:sz w:val="21"/>
                          <w:szCs w:val="21"/>
                        </w:rPr>
                        <w:t>：XXXX大学</w:t>
                      </w:r>
                    </w:p>
                    <w:p w:rsidR="001209F8" w:rsidRPr="007760AD" w:rsidRDefault="003667F8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rFonts w:ascii="Noto Sans CJK Regular" w:eastAsia="Noto Sans CJK Regular" w:hAnsi="Noto Sans CJK Regular"/>
                          <w:sz w:val="21"/>
                          <w:szCs w:val="21"/>
                        </w:rPr>
                      </w:pPr>
                      <w:r w:rsidRPr="007760AD">
                        <w:rPr>
                          <w:rFonts w:ascii="Noto Sans CJK Regular" w:eastAsia="Noto Sans CJK Regular" w:hAnsi="Noto Sans CJK Regular" w:cstheme="minorBidi" w:hint="eastAsia"/>
                          <w:color w:val="FFFFFF"/>
                          <w:kern w:val="24"/>
                          <w:sz w:val="21"/>
                          <w:szCs w:val="21"/>
                        </w:rPr>
                        <w:t>电话：</w:t>
                      </w:r>
                      <w:r w:rsidR="00885FBA">
                        <w:rPr>
                          <w:rFonts w:ascii="Noto Sans CJK Regular" w:eastAsia="Noto Sans CJK Regular" w:hAnsi="Noto Sans CJK Regular" w:cstheme="minorBidi"/>
                          <w:color w:val="FFFFFF"/>
                          <w:kern w:val="24"/>
                          <w:sz w:val="21"/>
                          <w:szCs w:val="21"/>
                        </w:rPr>
                        <w:t>12345678900</w:t>
                      </w:r>
                    </w:p>
                    <w:p w:rsidR="001209F8" w:rsidRDefault="007760AD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rFonts w:ascii="Noto Sans CJK Regular" w:eastAsia="Noto Sans CJK Regular" w:hAnsi="Noto Sans CJK Regular" w:cstheme="minorBidi"/>
                          <w:color w:val="FFFFF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Noto Sans CJK Regular" w:eastAsia="Noto Sans CJK Regular" w:hAnsi="Noto Sans CJK Regular" w:cstheme="minorBidi" w:hint="eastAsia"/>
                          <w:color w:val="FFFFFF"/>
                          <w:kern w:val="24"/>
                          <w:sz w:val="21"/>
                          <w:szCs w:val="21"/>
                        </w:rPr>
                        <w:t>邮箱</w:t>
                      </w:r>
                      <w:r>
                        <w:rPr>
                          <w:rFonts w:ascii="Noto Sans CJK Regular" w:eastAsia="Noto Sans CJK Regular" w:hAnsi="Noto Sans CJK Regular" w:cstheme="minorBidi"/>
                          <w:color w:val="FFFFFF"/>
                          <w:kern w:val="24"/>
                          <w:sz w:val="21"/>
                          <w:szCs w:val="21"/>
                        </w:rPr>
                        <w:t>：</w:t>
                      </w:r>
                      <w:r w:rsidR="00885FBA">
                        <w:rPr>
                          <w:rFonts w:ascii="Noto Sans CJK Regular" w:eastAsia="Noto Sans CJK Regular" w:hAnsi="Noto Sans CJK Regular" w:cstheme="minorBidi"/>
                          <w:color w:val="FFFFFF"/>
                          <w:kern w:val="24"/>
                          <w:sz w:val="21"/>
                          <w:szCs w:val="21"/>
                        </w:rPr>
                        <w:t>1234567</w:t>
                      </w:r>
                      <w:r w:rsidR="003667F8" w:rsidRPr="007760AD">
                        <w:rPr>
                          <w:rFonts w:ascii="Noto Sans CJK Regular" w:eastAsia="Noto Sans CJK Regular" w:hAnsi="Noto Sans CJK Regular" w:cstheme="minorBidi" w:hint="eastAsia"/>
                          <w:color w:val="FFFFFF"/>
                          <w:kern w:val="24"/>
                          <w:sz w:val="21"/>
                          <w:szCs w:val="21"/>
                        </w:rPr>
                        <w:t>@126.com</w:t>
                      </w:r>
                    </w:p>
                    <w:p w:rsidR="00885FBA" w:rsidRPr="007760AD" w:rsidRDefault="00885FBA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  <w:rPr>
                          <w:rFonts w:ascii="Noto Sans CJK Regular" w:eastAsia="Noto Sans CJK Regular" w:hAnsi="Noto Sans CJK Regular"/>
                          <w:sz w:val="2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760AD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-1066800</wp:posOffset>
                </wp:positionH>
                <wp:positionV relativeFrom="paragraph">
                  <wp:posOffset>2771775</wp:posOffset>
                </wp:positionV>
                <wp:extent cx="2085975" cy="487680"/>
                <wp:effectExtent l="0" t="0" r="0" b="0"/>
                <wp:wrapNone/>
                <wp:docPr id="49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209F8" w:rsidRPr="007760AD" w:rsidRDefault="007760AD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Noto Sans CJK Regular" w:eastAsia="Noto Sans CJK Regular" w:hAnsi="Noto Sans CJK Regular" w:hint="eastAsia"/>
                              </w:rPr>
                            </w:pPr>
                            <w:r w:rsidRPr="007760AD">
                              <w:rPr>
                                <w:rFonts w:ascii="Noto Sans CJK Regular" w:eastAsia="Noto Sans CJK Regular" w:hAnsi="Noto Sans CJK Regular" w:cstheme="minorBidi" w:hint="eastAsia"/>
                                <w:color w:val="FFFFFF" w:themeColor="background1"/>
                                <w:kern w:val="24"/>
                              </w:rPr>
                              <w:t>求职意向：</w:t>
                            </w:r>
                            <w:r>
                              <w:rPr>
                                <w:rFonts w:ascii="Noto Sans CJK Regular" w:eastAsia="Noto Sans CJK Regular" w:hAnsi="Noto Sans CJK Regular" w:cstheme="minorBidi" w:hint="eastAsia"/>
                                <w:color w:val="FFFFFF" w:themeColor="background1"/>
                                <w:kern w:val="24"/>
                              </w:rPr>
                              <w:t>产品经理</w:t>
                            </w:r>
                            <w:r w:rsidRPr="007760AD">
                              <w:rPr>
                                <w:rFonts w:ascii="Noto Sans CJK Regular" w:eastAsia="Noto Sans CJK Regular" w:hAnsi="Noto Sans CJK Regular" w:cstheme="minorBidi"/>
                                <w:color w:val="FFFFFF" w:themeColor="background1"/>
                                <w:kern w:val="24"/>
                              </w:rPr>
                              <w:t>岗位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83" o:spid="_x0000_s1035" type="#_x0000_t202" style="position:absolute;left:0;text-align:left;margin-left:-84pt;margin-top:218.25pt;width:164.25pt;height:38.4pt;z-index:251616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" filled="f" stroked="f">
                <v:textbox style="mso-fit-shape-to-text:t">
                  <w:txbxContent>
                    <w:p w:rsidR="001209F8" w:rsidRPr="007760AD" w:rsidRDefault="007760AD">
                      <w:pPr>
                        <w:pStyle w:val="a3"/>
                        <w:spacing w:before="0" w:beforeAutospacing="0" w:after="0" w:afterAutospacing="0"/>
                        <w:rPr>
                          <w:rFonts w:ascii="Noto Sans CJK Regular" w:eastAsia="Noto Sans CJK Regular" w:hAnsi="Noto Sans CJK Regular" w:hint="eastAsia"/>
                        </w:rPr>
                      </w:pPr>
                      <w:r w:rsidRPr="007760AD">
                        <w:rPr>
                          <w:rFonts w:ascii="Noto Sans CJK Regular" w:eastAsia="Noto Sans CJK Regular" w:hAnsi="Noto Sans CJK Regular" w:cstheme="minorBidi" w:hint="eastAsia"/>
                          <w:color w:val="FFFFFF" w:themeColor="background1"/>
                          <w:kern w:val="24"/>
                        </w:rPr>
                        <w:t>求职意向：</w:t>
                      </w:r>
                      <w:r>
                        <w:rPr>
                          <w:rFonts w:ascii="Noto Sans CJK Regular" w:eastAsia="Noto Sans CJK Regular" w:hAnsi="Noto Sans CJK Regular" w:cstheme="minorBidi" w:hint="eastAsia"/>
                          <w:color w:val="FFFFFF" w:themeColor="background1"/>
                          <w:kern w:val="24"/>
                        </w:rPr>
                        <w:t>产品经理</w:t>
                      </w:r>
                      <w:r w:rsidRPr="007760AD">
                        <w:rPr>
                          <w:rFonts w:ascii="Noto Sans CJK Regular" w:eastAsia="Noto Sans CJK Regular" w:hAnsi="Noto Sans CJK Regular" w:cstheme="minorBidi"/>
                          <w:color w:val="FFFFFF" w:themeColor="background1"/>
                          <w:kern w:val="24"/>
                        </w:rPr>
                        <w:t>岗位</w:t>
                      </w:r>
                    </w:p>
                  </w:txbxContent>
                </v:textbox>
              </v:shape>
            </w:pict>
          </mc:Fallback>
        </mc:AlternateContent>
      </w:r>
      <w:r w:rsidR="007760AD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3446145</wp:posOffset>
                </wp:positionV>
                <wp:extent cx="1590675" cy="48133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8133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209F8" w:rsidRDefault="003667F8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基础信息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3" o:spid="_x0000_s1036" style="position:absolute;left:0;text-align:left;margin-left:-75.5pt;margin-top:271.35pt;width:125.25pt;height:37.9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" filled="f" stroked="f" strokeweight="4.5pt">
                <v:textbox>
                  <w:txbxContent>
                    <w:p w:rsidR="001209F8" w:rsidRDefault="003667F8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</w:rPr>
                        <w:t>基础信息</w:t>
                      </w:r>
                    </w:p>
                  </w:txbxContent>
                </v:textbox>
              </v:rect>
            </w:pict>
          </mc:Fallback>
        </mc:AlternateContent>
      </w:r>
      <w:r w:rsidR="007760AD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3441065</wp:posOffset>
                </wp:positionV>
                <wp:extent cx="190500" cy="113030"/>
                <wp:effectExtent l="0" t="0" r="0" b="1270"/>
                <wp:wrapNone/>
                <wp:docPr id="10" name="等腰三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303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81EA66C" id="等腰三角形 10" o:spid="_x0000_s1026" type="#_x0000_t5" style="position:absolute;left:0;text-align:left;margin-left:81.15pt;margin-top:270.95pt;width:15pt;height:8.9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" adj="0" fillcolor="#114f65" stroked="f" strokeweight="1pt"/>
            </w:pict>
          </mc:Fallback>
        </mc:AlternateContent>
      </w:r>
      <w:r w:rsidR="007760AD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3554095</wp:posOffset>
                </wp:positionV>
                <wp:extent cx="2180590" cy="346710"/>
                <wp:effectExtent l="266700" t="190500" r="200660" b="2057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590" cy="34671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txbx>
                        <w:txbxContent>
                          <w:p w:rsidR="001209F8" w:rsidRDefault="003667F8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" o:spid="_x0000_s1037" style="position:absolute;left:0;text-align:left;margin-left:-75.5pt;margin-top:279.85pt;width:171.7pt;height:27.3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" fillcolor="#2192bc" stroked="f" strokeweight="4.5pt">
                <v:shadow on="t" type="perspective" color="black" opacity="39321f" offset="-.9945mm,.36197mm" matrix="68157f,,,68157f"/>
                <v:textbox>
                  <w:txbxContent>
                    <w:p w:rsidR="001209F8" w:rsidRDefault="003667F8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7760A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-752475</wp:posOffset>
                </wp:positionV>
                <wp:extent cx="1525905" cy="1404620"/>
                <wp:effectExtent l="0" t="0" r="0" b="254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0AD" w:rsidRPr="007760AD" w:rsidRDefault="007760AD">
                            <w:pPr>
                              <w:rPr>
                                <w:rFonts w:ascii="Noto Sans CJK Bold" w:eastAsia="Noto Sans CJK Bold" w:hAnsi="Noto Sans CJK Bold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7760AD">
                              <w:rPr>
                                <w:rFonts w:ascii="Noto Sans CJK Bold" w:eastAsia="Noto Sans CJK Bold" w:hAnsi="Noto Sans CJK Bold" w:hint="eastAsia"/>
                                <w:color w:val="FFFFFF" w:themeColor="background1"/>
                                <w:sz w:val="52"/>
                                <w:szCs w:val="52"/>
                              </w:rPr>
                              <w:t>求职简历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38" type="#_x0000_t202" style="position:absolute;left:0;text-align:left;margin-left:-63pt;margin-top:-59.25pt;width:120.1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" filled="f" stroked="f">
                <v:textbox style="mso-fit-shape-to-text:t">
                  <w:txbxContent>
                    <w:p w:rsidR="007760AD" w:rsidRPr="007760AD" w:rsidRDefault="007760AD">
                      <w:pPr>
                        <w:rPr>
                          <w:rFonts w:ascii="Noto Sans CJK Bold" w:eastAsia="Noto Sans CJK Bold" w:hAnsi="Noto Sans CJK Bold"/>
                          <w:color w:val="FFFFFF" w:themeColor="background1"/>
                          <w:sz w:val="52"/>
                          <w:szCs w:val="52"/>
                        </w:rPr>
                      </w:pPr>
                      <w:r w:rsidRPr="007760AD">
                        <w:rPr>
                          <w:rFonts w:ascii="Noto Sans CJK Bold" w:eastAsia="Noto Sans CJK Bold" w:hAnsi="Noto Sans CJK Bold" w:hint="eastAsia"/>
                          <w:color w:val="FFFFFF" w:themeColor="background1"/>
                          <w:sz w:val="52"/>
                          <w:szCs w:val="52"/>
                        </w:rPr>
                        <w:t>求职简历</w:t>
                      </w:r>
                    </w:p>
                  </w:txbxContent>
                </v:textbox>
              </v:shape>
            </w:pict>
          </mc:Fallback>
        </mc:AlternateContent>
      </w:r>
      <w:r w:rsidR="009471FF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-762000</wp:posOffset>
            </wp:positionH>
            <wp:positionV relativeFrom="paragraph">
              <wp:posOffset>211455</wp:posOffset>
            </wp:positionV>
            <wp:extent cx="1449705" cy="1977390"/>
            <wp:effectExtent l="114300" t="114300" r="112395" b="137160"/>
            <wp:wrapNone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原创矢量女性蓝底证件照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705" cy="19773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9471FF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1496695</wp:posOffset>
                </wp:positionH>
                <wp:positionV relativeFrom="paragraph">
                  <wp:posOffset>1783080</wp:posOffset>
                </wp:positionV>
                <wp:extent cx="4705985" cy="259080"/>
                <wp:effectExtent l="114300" t="95250" r="113665" b="140970"/>
                <wp:wrapNone/>
                <wp:docPr id="41" name="任意多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5985" cy="259080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652F3B" id="任意多边形 41" o:spid="_x0000_s1026" style="position:absolute;left:0;text-align:left;margin-left:117.85pt;margin-top:140.4pt;width:370.55pt;height:20.4pt;flip:y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06252,259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" path="m1770532,259229r2935720,l4706252,175455r-2531703,l2074433,r-1854,l1770532,,1072994,,553294,,,,142202,258866r273349,l1072994,258866r697538,l1770532,259229xe" fillcolor="#323e4f [2415]" stroked="f" strokeweight="4.5pt">
                <v:stroke joinstyle="miter"/>
                <v:shadow on="t" type="perspective" color="black" opacity="41943f" offset=".24131mm,.663mm" matrix="66191f,,,66191f"/>
                <v:path arrowok="t" o:connecttype="custom" o:connectlocs="1770432,259080;4705985,259080;4705985,175354;2174426,175354;2074315,0;2072461,0;1770432,0;1072933,0;553263,0;0,0;142194,258717;415527,258717;1072933,258717;1770432,258717" o:connectangles="0,0,0,0,0,0,0,0,0,0,0,0,0,0"/>
              </v:shape>
            </w:pict>
          </mc:Fallback>
        </mc:AlternateContent>
      </w:r>
      <w:r w:rsidR="009471FF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1496695</wp:posOffset>
                </wp:positionH>
                <wp:positionV relativeFrom="paragraph">
                  <wp:posOffset>4779010</wp:posOffset>
                </wp:positionV>
                <wp:extent cx="4705985" cy="259080"/>
                <wp:effectExtent l="114300" t="95250" r="113665" b="140970"/>
                <wp:wrapNone/>
                <wp:docPr id="37" name="任意多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5985" cy="259080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6E0AE" id="任意多边形 37" o:spid="_x0000_s1026" style="position:absolute;left:0;text-align:left;margin-left:117.85pt;margin-top:376.3pt;width:370.55pt;height:20.4pt;flip:y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06252,259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" path="m1770532,259229r2935720,l4706252,175455r-2531703,l2074433,r-1854,l1770532,,1072994,,553294,,,,142202,258866r273349,l1072994,258866r697538,l1770532,259229xe" fillcolor="#323e4f [2415]" stroked="f" strokeweight="4.5pt">
                <v:stroke joinstyle="miter"/>
                <v:shadow on="t" type="perspective" color="black" opacity="41943f" offset=".24131mm,.663mm" matrix="66191f,,,66191f"/>
                <v:path arrowok="t" o:connecttype="custom" o:connectlocs="1770432,259080;4705985,259080;4705985,175354;2174426,175354;2074315,0;2072461,0;1770432,0;1072933,0;553263,0;0,0;142194,258717;415527,258717;1072933,258717;1770432,258717" o:connectangles="0,0,0,0,0,0,0,0,0,0,0,0,0,0"/>
              </v:shape>
            </w:pict>
          </mc:Fallback>
        </mc:AlternateContent>
      </w:r>
      <w:r w:rsidR="009471FF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1496695</wp:posOffset>
                </wp:positionH>
                <wp:positionV relativeFrom="paragraph">
                  <wp:posOffset>6449695</wp:posOffset>
                </wp:positionV>
                <wp:extent cx="4705985" cy="259080"/>
                <wp:effectExtent l="114300" t="95250" r="113665" b="140970"/>
                <wp:wrapNone/>
                <wp:docPr id="33" name="任意多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5985" cy="259080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F3594" id="任意多边形 33" o:spid="_x0000_s1026" style="position:absolute;left:0;text-align:left;margin-left:117.85pt;margin-top:507.85pt;width:370.55pt;height:20.4pt;flip:y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06252,259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" path="m1770532,259229r2935720,l4706252,175455r-2531703,l2074433,r-1854,l1770532,,1072994,,553294,,,,142202,258866r273349,l1072994,258866r697538,l1770532,259229xe" fillcolor="#323e4f [2415]" stroked="f" strokeweight="4.5pt">
                <v:stroke joinstyle="miter"/>
                <v:shadow on="t" type="perspective" color="black" opacity="41943f" offset=".24131mm,.663mm" matrix="66191f,,,66191f"/>
                <v:path arrowok="t" o:connecttype="custom" o:connectlocs="1770432,259080;4705985,259080;4705985,175354;2174426,175354;2074315,0;2072461,0;1770432,0;1072933,0;553263,0;0,0;142194,258717;415527,258717;1072933,258717;1770432,258717" o:connectangles="0,0,0,0,0,0,0,0,0,0,0,0,0,0"/>
              </v:shape>
            </w:pict>
          </mc:Fallback>
        </mc:AlternateContent>
      </w:r>
      <w:r w:rsidR="009471FF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1496695</wp:posOffset>
                </wp:positionH>
                <wp:positionV relativeFrom="paragraph">
                  <wp:posOffset>8136890</wp:posOffset>
                </wp:positionV>
                <wp:extent cx="4705985" cy="259080"/>
                <wp:effectExtent l="114300" t="95250" r="113665" b="140970"/>
                <wp:wrapNone/>
                <wp:docPr id="29" name="任意多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5985" cy="259080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3412A" id="任意多边形 29" o:spid="_x0000_s1026" style="position:absolute;left:0;text-align:left;margin-left:117.85pt;margin-top:640.7pt;width:370.55pt;height:20.4pt;flip:y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06252,259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" path="m1770532,259229r2935720,l4706252,175455r-2531703,l2074433,r-1854,l1770532,,1072994,,553294,,,,142202,258866r273349,l1072994,258866r697538,l1770532,259229xe" fillcolor="#323e4f [2415]" stroked="f" strokeweight="4.5pt">
                <v:stroke joinstyle="miter"/>
                <v:shadow on="t" type="perspective" color="black" opacity="41943f" offset=".24131mm,.663mm" matrix="66191f,,,66191f"/>
                <v:path arrowok="t" o:connecttype="custom" o:connectlocs="1770432,259080;4705985,259080;4705985,175354;2174426,175354;2074315,0;2072461,0;1770432,0;1072933,0;553263,0;0,0;142194,258717;415527,258717;1072933,258717;1770432,258717" o:connectangles="0,0,0,0,0,0,0,0,0,0,0,0,0,0"/>
              </v:shape>
            </w:pict>
          </mc:Fallback>
        </mc:AlternateContent>
      </w:r>
      <w:r w:rsidR="008D4248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1770380</wp:posOffset>
                </wp:positionH>
                <wp:positionV relativeFrom="paragraph">
                  <wp:posOffset>8148320</wp:posOffset>
                </wp:positionV>
                <wp:extent cx="1878965" cy="243840"/>
                <wp:effectExtent l="0" t="0" r="0" b="0"/>
                <wp:wrapNone/>
                <wp:docPr id="31" name="文本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209F8" w:rsidRPr="009471FF" w:rsidRDefault="003667F8">
                            <w:pPr>
                              <w:pStyle w:val="a3"/>
                              <w:spacing w:before="0" w:beforeAutospacing="0" w:after="0" w:afterAutospacing="0" w:line="240" w:lineRule="exact"/>
                              <w:rPr>
                                <w:rFonts w:ascii="Noto Sans CJK Bold" w:eastAsia="Noto Sans CJK Bold" w:hAnsi="Noto Sans CJK Bold"/>
                                <w:color w:val="FFFFFF" w:themeColor="background1"/>
                              </w:rPr>
                            </w:pPr>
                            <w:r w:rsidRPr="009471FF">
                              <w:rPr>
                                <w:rFonts w:ascii="Noto Sans CJK Bold" w:eastAsia="Noto Sans CJK Bold" w:hAnsi="Noto Sans CJK Bold" w:cstheme="minorBidi" w:hint="eastAsia"/>
                                <w:color w:val="FFFFFF" w:themeColor="background1"/>
                                <w:kern w:val="24"/>
                              </w:rPr>
                              <w:t>荣誉</w:t>
                            </w:r>
                            <w:r>
                              <w:rPr>
                                <w:rFonts w:ascii="Noto Sans CJK Bold" w:eastAsia="Noto Sans CJK Bold" w:hAnsi="Noto Sans CJK Bold" w:cstheme="minorBidi" w:hint="eastAsia"/>
                                <w:color w:val="FFFFFF" w:themeColor="background1"/>
                                <w:kern w:val="24"/>
                              </w:rPr>
                              <w:t>证书</w:t>
                            </w:r>
                            <w:r w:rsidRPr="009471FF">
                              <w:rPr>
                                <w:rFonts w:ascii="Noto Sans CJK Bold" w:eastAsia="Noto Sans CJK Bold" w:hAnsi="Noto Sans CJK Bold" w:cstheme="minorBidi" w:hint="eastAsia"/>
                                <w:color w:val="FFFFFF" w:themeColor="background1"/>
                                <w:kern w:val="24"/>
                              </w:rPr>
                              <w:t xml:space="preserve">    </w:t>
                            </w:r>
                            <w:r w:rsidRPr="009471FF">
                              <w:rPr>
                                <w:rFonts w:ascii="Noto Sans CJK Bold" w:eastAsia="Noto Sans CJK Bold" w:hAnsi="Noto Sans CJK Bold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Awards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9" o:spid="_x0000_s1039" type="#_x0000_t202" style="position:absolute;left:0;text-align:left;margin-left:139.4pt;margin-top:641.6pt;width:147.95pt;height:19.2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" filled="f" stroked="f">
                <v:textbox style="mso-fit-shape-to-text:t">
                  <w:txbxContent>
                    <w:p w:rsidR="001209F8" w:rsidRPr="009471FF" w:rsidRDefault="003667F8">
                      <w:pPr>
                        <w:pStyle w:val="a3"/>
                        <w:spacing w:before="0" w:beforeAutospacing="0" w:after="0" w:afterAutospacing="0" w:line="240" w:lineRule="exact"/>
                        <w:rPr>
                          <w:rFonts w:ascii="Noto Sans CJK Bold" w:eastAsia="Noto Sans CJK Bold" w:hAnsi="Noto Sans CJK Bold"/>
                          <w:color w:val="FFFFFF" w:themeColor="background1"/>
                        </w:rPr>
                      </w:pPr>
                      <w:r w:rsidRPr="009471FF">
                        <w:rPr>
                          <w:rFonts w:ascii="Noto Sans CJK Bold" w:eastAsia="Noto Sans CJK Bold" w:hAnsi="Noto Sans CJK Bold" w:cstheme="minorBidi" w:hint="eastAsia"/>
                          <w:color w:val="FFFFFF" w:themeColor="background1"/>
                          <w:kern w:val="24"/>
                        </w:rPr>
                        <w:t>荣誉</w:t>
                      </w:r>
                      <w:r>
                        <w:rPr>
                          <w:rFonts w:ascii="Noto Sans CJK Bold" w:eastAsia="Noto Sans CJK Bold" w:hAnsi="Noto Sans CJK Bold" w:cstheme="minorBidi" w:hint="eastAsia"/>
                          <w:color w:val="FFFFFF" w:themeColor="background1"/>
                          <w:kern w:val="24"/>
                        </w:rPr>
                        <w:t>证书</w:t>
                      </w:r>
                      <w:r w:rsidRPr="009471FF">
                        <w:rPr>
                          <w:rFonts w:ascii="Noto Sans CJK Bold" w:eastAsia="Noto Sans CJK Bold" w:hAnsi="Noto Sans CJK Bold" w:cstheme="minorBidi" w:hint="eastAsia"/>
                          <w:color w:val="FFFFFF" w:themeColor="background1"/>
                          <w:kern w:val="24"/>
                        </w:rPr>
                        <w:t xml:space="preserve">    </w:t>
                      </w:r>
                      <w:r w:rsidRPr="009471FF">
                        <w:rPr>
                          <w:rFonts w:ascii="Noto Sans CJK Bold" w:eastAsia="Noto Sans CJK Bold" w:hAnsi="Noto Sans CJK Bold" w:cstheme="minorBidi"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="008D4248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1770380</wp:posOffset>
                </wp:positionH>
                <wp:positionV relativeFrom="paragraph">
                  <wp:posOffset>6459220</wp:posOffset>
                </wp:positionV>
                <wp:extent cx="1878965" cy="243840"/>
                <wp:effectExtent l="0" t="0" r="0" b="0"/>
                <wp:wrapNone/>
                <wp:docPr id="35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209F8" w:rsidRPr="009471FF" w:rsidRDefault="003667F8">
                            <w:pPr>
                              <w:pStyle w:val="a3"/>
                              <w:spacing w:before="0" w:beforeAutospacing="0" w:after="0" w:afterAutospacing="0" w:line="240" w:lineRule="exact"/>
                              <w:rPr>
                                <w:rFonts w:ascii="Noto Sans CJK Bold" w:eastAsia="Noto Sans CJK Bold" w:hAnsi="Noto Sans CJK Bold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9471FF">
                              <w:rPr>
                                <w:rFonts w:ascii="Noto Sans CJK Bold" w:eastAsia="Noto Sans CJK Bold" w:hAnsi="Noto Sans CJK Bold" w:cstheme="minorBidi" w:hint="eastAsia"/>
                                <w:color w:val="FFFFFF" w:themeColor="background1"/>
                                <w:kern w:val="24"/>
                              </w:rPr>
                              <w:t>技能</w:t>
                            </w:r>
                            <w:r w:rsidRPr="009471FF">
                              <w:rPr>
                                <w:rFonts w:ascii="Noto Sans CJK Bold" w:eastAsia="Noto Sans CJK Bold" w:hAnsi="Noto Sans CJK Bold" w:cstheme="minorBidi" w:hint="eastAsia"/>
                                <w:color w:val="FFFFFF" w:themeColor="background1"/>
                                <w:kern w:val="24"/>
                              </w:rPr>
                              <w:t>评价</w:t>
                            </w:r>
                            <w:r w:rsidRPr="009471FF">
                              <w:rPr>
                                <w:rFonts w:ascii="Noto Sans CJK Bold" w:eastAsia="Noto Sans CJK Bold" w:hAnsi="Noto Sans CJK Bold" w:cstheme="minorBidi" w:hint="eastAsia"/>
                                <w:color w:val="FFFFFF" w:themeColor="background1"/>
                                <w:kern w:val="24"/>
                              </w:rPr>
                              <w:t xml:space="preserve">   </w:t>
                            </w:r>
                            <w:r w:rsidRPr="009471FF">
                              <w:rPr>
                                <w:rFonts w:ascii="Noto Sans CJK Bold" w:eastAsia="Noto Sans CJK Bold" w:hAnsi="Noto Sans CJK Bold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Skill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1" o:spid="_x0000_s1040" type="#_x0000_t202" style="position:absolute;left:0;text-align:left;margin-left:139.4pt;margin-top:508.6pt;width:147.95pt;height:19.2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" filled="f" stroked="f">
                <v:textbox style="mso-fit-shape-to-text:t">
                  <w:txbxContent>
                    <w:p w:rsidR="001209F8" w:rsidRPr="009471FF" w:rsidRDefault="003667F8">
                      <w:pPr>
                        <w:pStyle w:val="a3"/>
                        <w:spacing w:before="0" w:beforeAutospacing="0" w:after="0" w:afterAutospacing="0" w:line="240" w:lineRule="exact"/>
                        <w:rPr>
                          <w:rFonts w:ascii="Noto Sans CJK Bold" w:eastAsia="Noto Sans CJK Bold" w:hAnsi="Noto Sans CJK Bold" w:cstheme="minorBidi"/>
                          <w:color w:val="FFFFFF" w:themeColor="background1"/>
                          <w:kern w:val="24"/>
                          <w:sz w:val="22"/>
                          <w:szCs w:val="22"/>
                        </w:rPr>
                      </w:pPr>
                      <w:r w:rsidRPr="009471FF">
                        <w:rPr>
                          <w:rFonts w:ascii="Noto Sans CJK Bold" w:eastAsia="Noto Sans CJK Bold" w:hAnsi="Noto Sans CJK Bold" w:cstheme="minorBidi" w:hint="eastAsia"/>
                          <w:color w:val="FFFFFF" w:themeColor="background1"/>
                          <w:kern w:val="24"/>
                        </w:rPr>
                        <w:t>技能</w:t>
                      </w:r>
                      <w:r w:rsidRPr="009471FF">
                        <w:rPr>
                          <w:rFonts w:ascii="Noto Sans CJK Bold" w:eastAsia="Noto Sans CJK Bold" w:hAnsi="Noto Sans CJK Bold" w:cstheme="minorBidi" w:hint="eastAsia"/>
                          <w:color w:val="FFFFFF" w:themeColor="background1"/>
                          <w:kern w:val="24"/>
                        </w:rPr>
                        <w:t>评价</w:t>
                      </w:r>
                      <w:r w:rsidRPr="009471FF">
                        <w:rPr>
                          <w:rFonts w:ascii="Noto Sans CJK Bold" w:eastAsia="Noto Sans CJK Bold" w:hAnsi="Noto Sans CJK Bold" w:cstheme="minorBidi" w:hint="eastAsia"/>
                          <w:color w:val="FFFFFF" w:themeColor="background1"/>
                          <w:kern w:val="24"/>
                        </w:rPr>
                        <w:t xml:space="preserve">   </w:t>
                      </w:r>
                      <w:r w:rsidRPr="009471FF">
                        <w:rPr>
                          <w:rFonts w:ascii="Noto Sans CJK Bold" w:eastAsia="Noto Sans CJK Bold" w:hAnsi="Noto Sans CJK Bold" w:cstheme="minorBidi"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Skill</w:t>
                      </w:r>
                    </w:p>
                  </w:txbxContent>
                </v:textbox>
              </v:shape>
            </w:pict>
          </mc:Fallback>
        </mc:AlternateContent>
      </w:r>
      <w:r w:rsidR="008D4248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1770380</wp:posOffset>
                </wp:positionH>
                <wp:positionV relativeFrom="paragraph">
                  <wp:posOffset>4791710</wp:posOffset>
                </wp:positionV>
                <wp:extent cx="1878965" cy="243840"/>
                <wp:effectExtent l="0" t="0" r="0" b="0"/>
                <wp:wrapNone/>
                <wp:docPr id="39" name="文本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209F8" w:rsidRPr="009471FF" w:rsidRDefault="003667F8">
                            <w:pPr>
                              <w:pStyle w:val="a3"/>
                              <w:spacing w:before="0" w:beforeAutospacing="0" w:after="0" w:afterAutospacing="0" w:line="240" w:lineRule="exact"/>
                              <w:rPr>
                                <w:rFonts w:ascii="Noto Sans CJK Bold" w:eastAsia="Noto Sans CJK Bold" w:hAnsi="Noto Sans CJK Bold"/>
                                <w:color w:val="FFFFFF" w:themeColor="background1"/>
                              </w:rPr>
                            </w:pPr>
                            <w:r w:rsidRPr="009471FF">
                              <w:rPr>
                                <w:rFonts w:ascii="Noto Sans CJK Bold" w:eastAsia="Noto Sans CJK Bold" w:hAnsi="Noto Sans CJK Bold" w:cstheme="minorBidi" w:hint="eastAsia"/>
                                <w:color w:val="FFFFFF" w:themeColor="background1"/>
                                <w:kern w:val="24"/>
                              </w:rPr>
                              <w:t>校内活动</w:t>
                            </w:r>
                            <w:r w:rsidRPr="009471FF">
                              <w:rPr>
                                <w:rFonts w:ascii="Noto Sans CJK Bold" w:eastAsia="Noto Sans CJK Bold" w:hAnsi="Noto Sans CJK Bold" w:cstheme="minorBidi" w:hint="eastAsia"/>
                                <w:color w:val="FFFFFF" w:themeColor="background1"/>
                                <w:kern w:val="24"/>
                              </w:rPr>
                              <w:t xml:space="preserve">   </w:t>
                            </w:r>
                            <w:r w:rsidRPr="009471FF">
                              <w:rPr>
                                <w:rFonts w:ascii="Noto Sans CJK Bold" w:eastAsia="Noto Sans CJK Bold" w:hAnsi="Noto Sans CJK Bold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Practice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2" o:spid="_x0000_s1041" type="#_x0000_t202" style="position:absolute;left:0;text-align:left;margin-left:139.4pt;margin-top:377.3pt;width:147.95pt;height:19.2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" filled="f" stroked="f">
                <v:textbox style="mso-fit-shape-to-text:t">
                  <w:txbxContent>
                    <w:p w:rsidR="001209F8" w:rsidRPr="009471FF" w:rsidRDefault="003667F8">
                      <w:pPr>
                        <w:pStyle w:val="a3"/>
                        <w:spacing w:before="0" w:beforeAutospacing="0" w:after="0" w:afterAutospacing="0" w:line="240" w:lineRule="exact"/>
                        <w:rPr>
                          <w:rFonts w:ascii="Noto Sans CJK Bold" w:eastAsia="Noto Sans CJK Bold" w:hAnsi="Noto Sans CJK Bold"/>
                          <w:color w:val="FFFFFF" w:themeColor="background1"/>
                        </w:rPr>
                      </w:pPr>
                      <w:r w:rsidRPr="009471FF">
                        <w:rPr>
                          <w:rFonts w:ascii="Noto Sans CJK Bold" w:eastAsia="Noto Sans CJK Bold" w:hAnsi="Noto Sans CJK Bold" w:cstheme="minorBidi" w:hint="eastAsia"/>
                          <w:color w:val="FFFFFF" w:themeColor="background1"/>
                          <w:kern w:val="24"/>
                        </w:rPr>
                        <w:t>校内活动</w:t>
                      </w:r>
                      <w:r w:rsidRPr="009471FF">
                        <w:rPr>
                          <w:rFonts w:ascii="Noto Sans CJK Bold" w:eastAsia="Noto Sans CJK Bold" w:hAnsi="Noto Sans CJK Bold" w:cstheme="minorBidi" w:hint="eastAsia"/>
                          <w:color w:val="FFFFFF" w:themeColor="background1"/>
                          <w:kern w:val="24"/>
                        </w:rPr>
                        <w:t xml:space="preserve">   </w:t>
                      </w:r>
                      <w:r w:rsidRPr="009471FF">
                        <w:rPr>
                          <w:rFonts w:ascii="Noto Sans CJK Bold" w:eastAsia="Noto Sans CJK Bold" w:hAnsi="Noto Sans CJK Bold" w:cstheme="minorBidi"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Practice</w:t>
                      </w:r>
                    </w:p>
                  </w:txbxContent>
                </v:textbox>
              </v:shape>
            </w:pict>
          </mc:Fallback>
        </mc:AlternateContent>
      </w:r>
      <w:r w:rsidR="008D4248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1770380</wp:posOffset>
                </wp:positionH>
                <wp:positionV relativeFrom="paragraph">
                  <wp:posOffset>1781175</wp:posOffset>
                </wp:positionV>
                <wp:extent cx="1878965" cy="243840"/>
                <wp:effectExtent l="0" t="0" r="0" b="0"/>
                <wp:wrapNone/>
                <wp:docPr id="43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209F8" w:rsidRPr="009471FF" w:rsidRDefault="003667F8">
                            <w:pPr>
                              <w:pStyle w:val="a3"/>
                              <w:spacing w:before="0" w:beforeAutospacing="0" w:after="0" w:afterAutospacing="0" w:line="240" w:lineRule="exact"/>
                              <w:rPr>
                                <w:rFonts w:ascii="Noto Sans CJK Bold" w:eastAsia="Noto Sans CJK Bold" w:hAnsi="Noto Sans CJK Bold"/>
                                <w:color w:val="FFFFFF" w:themeColor="background1"/>
                              </w:rPr>
                            </w:pPr>
                            <w:r w:rsidRPr="009471FF">
                              <w:rPr>
                                <w:rFonts w:ascii="Noto Sans CJK Bold" w:eastAsia="Noto Sans CJK Bold" w:hAnsi="Noto Sans CJK Bold" w:cstheme="minorBidi"/>
                                <w:color w:val="FFFFFF" w:themeColor="background1"/>
                                <w:kern w:val="24"/>
                              </w:rPr>
                              <w:t>工作经历</w:t>
                            </w:r>
                            <w:r w:rsidRPr="009471FF">
                              <w:rPr>
                                <w:rFonts w:ascii="Noto Sans CJK Bold" w:eastAsia="Noto Sans CJK Bold" w:hAnsi="Noto Sans CJK Bold" w:cstheme="minorBidi" w:hint="eastAsia"/>
                                <w:color w:val="FFFFFF" w:themeColor="background1"/>
                                <w:kern w:val="24"/>
                              </w:rPr>
                              <w:t xml:space="preserve">   </w:t>
                            </w:r>
                            <w:r w:rsidRPr="009471FF">
                              <w:rPr>
                                <w:rFonts w:ascii="Noto Sans CJK Bold" w:eastAsia="Noto Sans CJK Bold" w:hAnsi="Noto Sans CJK Bold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7" o:spid="_x0000_s1042" type="#_x0000_t202" style="position:absolute;left:0;text-align:left;margin-left:139.4pt;margin-top:140.25pt;width:147.95pt;height:19.2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" filled="f" stroked="f">
                <v:textbox style="mso-fit-shape-to-text:t">
                  <w:txbxContent>
                    <w:p w:rsidR="001209F8" w:rsidRPr="009471FF" w:rsidRDefault="003667F8">
                      <w:pPr>
                        <w:pStyle w:val="a3"/>
                        <w:spacing w:before="0" w:beforeAutospacing="0" w:after="0" w:afterAutospacing="0" w:line="240" w:lineRule="exact"/>
                        <w:rPr>
                          <w:rFonts w:ascii="Noto Sans CJK Bold" w:eastAsia="Noto Sans CJK Bold" w:hAnsi="Noto Sans CJK Bold"/>
                          <w:color w:val="FFFFFF" w:themeColor="background1"/>
                        </w:rPr>
                      </w:pPr>
                      <w:r w:rsidRPr="009471FF">
                        <w:rPr>
                          <w:rFonts w:ascii="Noto Sans CJK Bold" w:eastAsia="Noto Sans CJK Bold" w:hAnsi="Noto Sans CJK Bold" w:cstheme="minorBidi"/>
                          <w:color w:val="FFFFFF" w:themeColor="background1"/>
                          <w:kern w:val="24"/>
                        </w:rPr>
                        <w:t>工作经历</w:t>
                      </w:r>
                      <w:r w:rsidRPr="009471FF">
                        <w:rPr>
                          <w:rFonts w:ascii="Noto Sans CJK Bold" w:eastAsia="Noto Sans CJK Bold" w:hAnsi="Noto Sans CJK Bold" w:cstheme="minorBidi" w:hint="eastAsia"/>
                          <w:color w:val="FFFFFF" w:themeColor="background1"/>
                          <w:kern w:val="24"/>
                        </w:rPr>
                        <w:t xml:space="preserve">   </w:t>
                      </w:r>
                      <w:r w:rsidRPr="009471FF">
                        <w:rPr>
                          <w:rFonts w:ascii="Noto Sans CJK Bold" w:eastAsia="Noto Sans CJK Bold" w:hAnsi="Noto Sans CJK Bold" w:cstheme="minorBidi"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8D4248">
        <w:rPr>
          <w:noProof/>
        </w:rPr>
        <mc:AlternateContent>
          <mc:Choice Requires="wps">
            <w:drawing>
              <wp:anchor distT="0" distB="0" distL="114300" distR="114300" simplePos="0" relativeHeight="251602943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-923925</wp:posOffset>
                </wp:positionV>
                <wp:extent cx="2162175" cy="10696575"/>
                <wp:effectExtent l="0" t="0" r="28575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0696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A3F8D1" id="矩形 21" o:spid="_x0000_s1026" style="position:absolute;left:0;text-align:left;margin-left:-90pt;margin-top:-72.75pt;width:170.25pt;height:842.25pt;z-index:2516029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" fillcolor="#323e4f [2415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-767715</wp:posOffset>
                </wp:positionH>
                <wp:positionV relativeFrom="paragraph">
                  <wp:posOffset>2175510</wp:posOffset>
                </wp:positionV>
                <wp:extent cx="1399540" cy="685800"/>
                <wp:effectExtent l="0" t="0" r="0" b="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514" cy="6857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209F8" w:rsidRPr="007760AD" w:rsidRDefault="003667F8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rFonts w:ascii="Noto Sans CJK Bold" w:eastAsia="Noto Sans CJK Bold" w:hAnsi="Noto Sans CJK Bold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Noto Sans CJK Bold" w:eastAsia="Noto Sans CJK Bold" w:hAnsi="Noto Sans CJK Bold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</w:rPr>
                              <w:t>X</w:t>
                            </w:r>
                            <w:r w:rsidRPr="007760AD">
                              <w:rPr>
                                <w:rFonts w:ascii="Noto Sans CJK Bold" w:eastAsia="Noto Sans CJK Bold" w:hAnsi="Noto Sans CJK Bold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CJK Bold" w:eastAsia="Noto Sans CJK Bold" w:hAnsi="Noto Sans CJK Bold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</w:rPr>
                              <w:t>X</w:t>
                            </w:r>
                            <w:proofErr w:type="spellEnd"/>
                            <w:r w:rsidRPr="007760AD">
                              <w:rPr>
                                <w:rFonts w:ascii="Noto Sans CJK Bold" w:eastAsia="Noto Sans CJK Bold" w:hAnsi="Noto Sans CJK Bold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oto Sans CJK Bold" w:eastAsia="Noto Sans CJK Bold" w:hAnsi="Noto Sans CJK Bold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</w:rPr>
                              <w:t>X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0" o:spid="_x0000_s1043" style="position:absolute;left:0;text-align:left;margin-left:-60.45pt;margin-top:171.3pt;width:110.2pt;height:54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" filled="f" stroked="f">
                <v:textbox style="mso-fit-shape-to-text:t">
                  <w:txbxContent>
                    <w:p w:rsidR="001209F8" w:rsidRPr="007760AD" w:rsidRDefault="003667F8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rFonts w:ascii="Noto Sans CJK Bold" w:eastAsia="Noto Sans CJK Bold" w:hAnsi="Noto Sans CJK Bold"/>
                          <w:sz w:val="44"/>
                          <w:szCs w:val="44"/>
                        </w:rPr>
                      </w:pPr>
                      <w:r>
                        <w:rPr>
                          <w:rFonts w:ascii="Noto Sans CJK Bold" w:eastAsia="Noto Sans CJK Bold" w:hAnsi="Noto Sans CJK Bold" w:cstheme="minorBidi" w:hint="eastAsia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</w:rPr>
                        <w:t>X</w:t>
                      </w:r>
                      <w:r w:rsidRPr="007760AD">
                        <w:rPr>
                          <w:rFonts w:ascii="Noto Sans CJK Bold" w:eastAsia="Noto Sans CJK Bold" w:hAnsi="Noto Sans CJK Bold" w:cstheme="minorBidi" w:hint="eastAsia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CJK Bold" w:eastAsia="Noto Sans CJK Bold" w:hAnsi="Noto Sans CJK Bold" w:cstheme="minorBidi" w:hint="eastAsia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</w:rPr>
                        <w:t>X</w:t>
                      </w:r>
                      <w:proofErr w:type="spellEnd"/>
                      <w:r w:rsidRPr="007760AD">
                        <w:rPr>
                          <w:rFonts w:ascii="Noto Sans CJK Bold" w:eastAsia="Noto Sans CJK Bold" w:hAnsi="Noto Sans CJK Bold" w:cstheme="minorBidi" w:hint="eastAsia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oto Sans CJK Bold" w:eastAsia="Noto Sans CJK Bold" w:hAnsi="Noto Sans CJK Bold" w:cstheme="minorBidi" w:hint="eastAsia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</w:rPr>
                        <w:t>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120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Bold">
    <w:panose1 w:val="020B08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Noto Sans CJK Light">
    <w:panose1 w:val="020B03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Noto Sans CJK Regular">
    <w:panose1 w:val="020B05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068A4"/>
    <w:multiLevelType w:val="multilevel"/>
    <w:tmpl w:val="419068A4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44F5CE2"/>
    <w:multiLevelType w:val="multilevel"/>
    <w:tmpl w:val="444F5CE2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E22567E"/>
    <w:multiLevelType w:val="hybridMultilevel"/>
    <w:tmpl w:val="EF1A72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5A493F"/>
    <w:rsid w:val="001209F8"/>
    <w:rsid w:val="00127990"/>
    <w:rsid w:val="003667F8"/>
    <w:rsid w:val="007669CA"/>
    <w:rsid w:val="007760AD"/>
    <w:rsid w:val="00843008"/>
    <w:rsid w:val="00885FBA"/>
    <w:rsid w:val="008B11F0"/>
    <w:rsid w:val="008D4248"/>
    <w:rsid w:val="009471FF"/>
    <w:rsid w:val="2F712A5F"/>
    <w:rsid w:val="375A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8892E65"/>
  <w15:docId w15:val="{1D5902AE-36FE-4AF7-BDA1-9F0DC3AB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85F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8212;&#21019;&#24847;&#23450;&#21046;B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简历—创意定制B.docx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zx</cp:lastModifiedBy>
  <cp:revision>2</cp:revision>
  <dcterms:created xsi:type="dcterms:W3CDTF">2020-04-12T06:45:00Z</dcterms:created>
  <dcterms:modified xsi:type="dcterms:W3CDTF">2020-04-12T06:45:00Z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