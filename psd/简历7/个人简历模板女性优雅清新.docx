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1362432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76835</wp:posOffset>
                </wp:positionV>
                <wp:extent cx="1801495" cy="619760"/>
                <wp:effectExtent l="0" t="0" r="0" b="0"/>
                <wp:wrapNone/>
                <wp:docPr id="3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思源黑体 CN Heavy" w:hAnsi="思源黑体 CN Heavy" w:eastAsia="思源黑体 CN Heavy" w:cs="思源黑体 CN Heavy"/>
                                <w:color w:val="auto"/>
                                <w:sz w:val="28"/>
                                <w:szCs w:val="28"/>
                                <w:highlight w:val="none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Heavy" w:hAnsi="思源黑体 CN Heavy" w:eastAsia="思源黑体 CN Heavy" w:cs="思源黑体 CN Heavy"/>
                                <w:color w:val="auto"/>
                                <w:sz w:val="28"/>
                                <w:szCs w:val="28"/>
                                <w:highlight w:val="none"/>
                                <w:u w:val="single"/>
                                <w:lang w:val="en-US" w:eastAsia="zh-CN"/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83.85pt;margin-top:6.05pt;height:48.8pt;width:141.85pt;z-index:-893604864;mso-width-relative:page;mso-height-relative:page;" filled="f" stroked="f" coordsize="21600,21600" o:gfxdata="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9wV2rcAAAACgEAAA8AAAAAAAAAAQAgAAAAIgAAAGRycy9kb3ducmV2LnhtbFBLAQIUABQA&#10;AAAIAIdO4kBL+2O8JQIAACU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思源黑体 CN Heavy" w:hAnsi="思源黑体 CN Heavy" w:eastAsia="思源黑体 CN Heavy" w:cs="思源黑体 CN Heavy"/>
                          <w:color w:val="auto"/>
                          <w:sz w:val="28"/>
                          <w:szCs w:val="28"/>
                          <w:highlight w:val="none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思源黑体 CN Heavy" w:hAnsi="思源黑体 CN Heavy" w:eastAsia="思源黑体 CN Heavy" w:cs="思源黑体 CN Heavy"/>
                          <w:color w:val="auto"/>
                          <w:sz w:val="28"/>
                          <w:szCs w:val="28"/>
                          <w:highlight w:val="none"/>
                          <w:u w:val="single"/>
                          <w:lang w:val="en-US" w:eastAsia="zh-CN"/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354240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85090</wp:posOffset>
                </wp:positionV>
                <wp:extent cx="1195070" cy="457200"/>
                <wp:effectExtent l="0" t="0" r="0" b="0"/>
                <wp:wrapNone/>
                <wp:docPr id="23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576" w:lineRule="exact"/>
                              <w:rPr>
                                <w:rFonts w:hint="eastAsia" w:ascii="思源黑体 CN Heavy" w:hAnsi="思源黑体 CN Heavy" w:eastAsia="思源黑体 CN Heavy" w:cs="思源黑体 CN Heavy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思源黑体 CN Heavy" w:hAnsi="思源黑体 CN Heavy" w:eastAsia="思源黑体 CN Heavy" w:cs="思源黑体 CN Heavy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安安</w:t>
                            </w:r>
                            <w:r>
                              <w:rPr>
                                <w:rFonts w:hint="eastAsia" w:ascii="思源黑体 CN Heavy" w:hAnsi="思源黑体 CN Heavy" w:eastAsia="思源黑体 CN Heavy" w:cs="思源黑体 CN Heavy"/>
                                <w:b/>
                                <w:bCs/>
                                <w:color w:val="70AD47" w:themeColor="accent6"/>
                                <w:sz w:val="48"/>
                                <w:szCs w:val="4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思源黑体 CN Heavy" w:hAnsi="思源黑体 CN Heavy" w:eastAsia="思源黑体 CN Heavy" w:cs="思源黑体 CN Heavy"/>
                                <w:color w:val="70AD47" w:themeColor="accent6"/>
                                <w:sz w:val="40"/>
                                <w:szCs w:val="4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77.15pt;margin-top:6.7pt;height:36pt;width:94.1pt;z-index:-893613056;mso-width-relative:page;mso-height-relative:page;" filled="f" stroked="f" coordsize="21600,21600" o:gfxdata="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HZJmsNkAAAALAQAADwAAAAAA&#10;AAABACAAAAAiAAAAZHJzL2Rvd25yZXYueG1sUEsBAhQAFAAAAAgAh07iQA6L45O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76" w:lineRule="exact"/>
                        <w:rPr>
                          <w:rFonts w:hint="eastAsia" w:ascii="思源黑体 CN Heavy" w:hAnsi="思源黑体 CN Heavy" w:eastAsia="思源黑体 CN Heavy" w:cs="思源黑体 CN Heavy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思源黑体 CN Heavy" w:hAnsi="思源黑体 CN Heavy" w:eastAsia="思源黑体 CN Heavy" w:cs="思源黑体 CN Heavy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安安</w:t>
                      </w:r>
                      <w:r>
                        <w:rPr>
                          <w:rFonts w:hint="eastAsia" w:ascii="思源黑体 CN Heavy" w:hAnsi="思源黑体 CN Heavy" w:eastAsia="思源黑体 CN Heavy" w:cs="思源黑体 CN Heavy"/>
                          <w:b/>
                          <w:bCs/>
                          <w:color w:val="70AD47" w:themeColor="accent6"/>
                          <w:sz w:val="48"/>
                          <w:szCs w:val="4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思源黑体 CN Heavy" w:hAnsi="思源黑体 CN Heavy" w:eastAsia="思源黑体 CN Heavy" w:cs="思源黑体 CN Heavy"/>
                          <w:color w:val="70AD47" w:themeColor="accent6"/>
                          <w:sz w:val="40"/>
                          <w:szCs w:val="4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623552" behindDoc="0" locked="0" layoutInCell="1" allowOverlap="1">
                <wp:simplePos x="0" y="0"/>
                <wp:positionH relativeFrom="column">
                  <wp:posOffset>5297805</wp:posOffset>
                </wp:positionH>
                <wp:positionV relativeFrom="paragraph">
                  <wp:posOffset>-655320</wp:posOffset>
                </wp:positionV>
                <wp:extent cx="992505" cy="452120"/>
                <wp:effectExtent l="0" t="0" r="5080" b="17145"/>
                <wp:wrapNone/>
                <wp:docPr id="18" name="任意多边形: 形状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2505" cy="452120"/>
                        </a:xfrm>
                        <a:custGeom>
                          <a:avLst/>
                          <a:gdLst>
                            <a:gd name="connsiteX0" fmla="*/ 690405 w 690405"/>
                            <a:gd name="connsiteY0" fmla="*/ 1 h 452301"/>
                            <a:gd name="connsiteX1" fmla="*/ 690405 w 690405"/>
                            <a:gd name="connsiteY1" fmla="*/ 452301 h 452301"/>
                            <a:gd name="connsiteX2" fmla="*/ 468749 w 690405"/>
                            <a:gd name="connsiteY2" fmla="*/ 452301 h 452301"/>
                            <a:gd name="connsiteX3" fmla="*/ 468749 w 690405"/>
                            <a:gd name="connsiteY3" fmla="*/ 452301 h 452301"/>
                            <a:gd name="connsiteX4" fmla="*/ 0 w 690405"/>
                            <a:gd name="connsiteY4" fmla="*/ 452301 h 452301"/>
                            <a:gd name="connsiteX5" fmla="*/ 121375 w 690405"/>
                            <a:gd name="connsiteY5" fmla="*/ 226151 h 452301"/>
                            <a:gd name="connsiteX6" fmla="*/ 0 w 690405"/>
                            <a:gd name="connsiteY6" fmla="*/ 1 h 452301"/>
                            <a:gd name="connsiteX7" fmla="*/ 304315 w 690405"/>
                            <a:gd name="connsiteY7" fmla="*/ 1 h 452301"/>
                            <a:gd name="connsiteX8" fmla="*/ 304315 w 690405"/>
                            <a:gd name="connsiteY8" fmla="*/ 0 h 4523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90405" h="452301">
                              <a:moveTo>
                                <a:pt x="690405" y="1"/>
                              </a:moveTo>
                              <a:lnTo>
                                <a:pt x="690405" y="452301"/>
                              </a:lnTo>
                              <a:lnTo>
                                <a:pt x="468749" y="452301"/>
                              </a:lnTo>
                              <a:lnTo>
                                <a:pt x="468749" y="452301"/>
                              </a:lnTo>
                              <a:lnTo>
                                <a:pt x="0" y="452301"/>
                              </a:lnTo>
                              <a:lnTo>
                                <a:pt x="121375" y="226151"/>
                              </a:lnTo>
                              <a:lnTo>
                                <a:pt x="0" y="1"/>
                              </a:lnTo>
                              <a:lnTo>
                                <a:pt x="304315" y="1"/>
                              </a:lnTo>
                              <a:lnTo>
                                <a:pt x="3043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8" o:spid="_x0000_s1026" o:spt="100" style="position:absolute;left:0pt;margin-left:417.15pt;margin-top:-51.6pt;height:35.6pt;width:78.15pt;rotation:-5898240f;z-index:-893343744;v-text-anchor:middle;mso-width-relative:page;mso-height-relative:page;" fillcolor="#9DC3E6 [1940]" filled="t" stroked="f" coordsize="690405,452301" o:gfxdata="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Az28PN2QAAAAwBAAAPAAAAAAAA&#10;AAEAIAAAACIAAABkcnMvZG93bnJldi54bWxQSwECFAAUAAAACACHTuJA8Z7HfqADAAChCwAADgAA&#10;AAAAAAABACAAAAAoAQAAZHJzL2Uyb0RvYy54bWxQSwUGAAAAAAYABgBZAQAAOgcAAAAA&#10;" path="m690405,1l690405,452301,468749,452301,468749,452301,0,452301,121375,226151,0,1,304315,1,304315,0xe">
                <v:path o:connectlocs="992505,0;992505,452120;673859,452120;673859,452120;0,452120;174484,226060;0,0;437473,0;437473,0" o:connectangles="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401626624" behindDoc="1" locked="0" layoutInCell="1" allowOverlap="1">
            <wp:simplePos x="0" y="0"/>
            <wp:positionH relativeFrom="column">
              <wp:posOffset>-902335</wp:posOffset>
            </wp:positionH>
            <wp:positionV relativeFrom="paragraph">
              <wp:posOffset>-574675</wp:posOffset>
            </wp:positionV>
            <wp:extent cx="1828165" cy="1828165"/>
            <wp:effectExtent l="0" t="0" r="0" b="635"/>
            <wp:wrapNone/>
            <wp:docPr id="1" name="图片 1" descr="预览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预览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624576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797560</wp:posOffset>
                </wp:positionV>
                <wp:extent cx="226060" cy="226060"/>
                <wp:effectExtent l="0" t="0" r="2540" b="254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" cy="226060"/>
                          <a:chOff x="9044" y="2979"/>
                          <a:chExt cx="356" cy="356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9044" y="2979"/>
                            <a:ext cx="356" cy="356"/>
                          </a:xfrm>
                          <a:prstGeom prst="ellipse">
                            <a:avLst/>
                          </a:prstGeom>
                          <a:solidFill>
                            <a:srgbClr val="40444D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" name="KSO_Shape"/>
                        <wps:cNvSpPr/>
                        <wps:spPr>
                          <a:xfrm>
                            <a:off x="9159" y="3050"/>
                            <a:ext cx="126" cy="2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6pt;margin-top:62.8pt;height:17.8pt;width:17.8pt;z-index:-893342720;mso-width-relative:page;mso-height-relative:page;" coordorigin="9044,2979" coordsize="356,356" o:gfxdata="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8+eC0dkAAAALAQAADwAAAAAA&#10;AAABACAAAAAiAAAAZHJzL2Rvd25yZXYueG1sUEsBAhQAFAAAAAgAh07iQOiIGHsTBAAAngsAAA4A&#10;AAAAAAAAAQAgAAAAKAEAAGRycy9lMm9Eb2MueG1sUEsFBgAAAAAGAAYAWQEAAK0HAAAAAA==&#10;">
                <o:lock v:ext="edit" aspectratio="f"/>
                <v:shape id="_x0000_s1026" o:spid="_x0000_s1026" o:spt="3" type="#_x0000_t3" style="position:absolute;left:9044;top:2979;height:356;width:356;v-text-anchor:middle;" fillcolor="#40444D" filled="t" stroked="f" coordsize="21600,21600" o:gfxdata="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ctUO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.5pt" miterlimit="8" joinstyle="miter"/>
                  <v:imagedata o:title=""/>
                  <o:lock v:ext="edit" aspectratio="f"/>
                </v:shape>
                <v:shape id="KSO_Shape" o:spid="_x0000_s1026" o:spt="100" style="position:absolute;left:9159;top:3050;height:216;width:126;v-text-anchor:middle;" fillcolor="#FFFFFF" filled="t" stroked="f" coordsize="559792,955625" o:gfxdata="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maKe/&#10;AAAA2wAAAA8AAAAAAAAAAQAgAAAAIgAAAGRycy9kb3ducmV2LnhtbFBLAQIUABQAAAAIAIdO4kAz&#10;LwWeOwAAADkAAAAQAAAAAAAAAAEAIAAAAA4BAABkcnMvc2hhcGV4bWwueG1sUEsFBgAAAAAGAAYA&#10;WwEAALg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625600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797560</wp:posOffset>
                </wp:positionV>
                <wp:extent cx="226060" cy="226060"/>
                <wp:effectExtent l="0" t="0" r="2540" b="25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" cy="226060"/>
                          <a:chOff x="3638" y="2979"/>
                          <a:chExt cx="356" cy="356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3638" y="2979"/>
                            <a:ext cx="356" cy="356"/>
                          </a:xfrm>
                          <a:prstGeom prst="ellipse">
                            <a:avLst/>
                          </a:prstGeom>
                          <a:solidFill>
                            <a:srgbClr val="40444D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" name="KSO_Shape"/>
                        <wps:cNvSpPr/>
                        <wps:spPr bwMode="auto">
                          <a:xfrm>
                            <a:off x="3717" y="3056"/>
                            <a:ext cx="199" cy="199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3pt;margin-top:62.8pt;height:17.8pt;width:17.8pt;z-index:-893341696;mso-width-relative:page;mso-height-relative:page;" coordorigin="3638,2979" coordsize="356,356" o:gfxdata="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">
                <o:lock v:ext="edit" aspectratio="f"/>
                <v:shape id="_x0000_s1026" o:spid="_x0000_s1026" o:spt="3" type="#_x0000_t3" style="position:absolute;left:3638;top:2979;height:356;width:356;v-text-anchor:middle;" fillcolor="#40444D" filled="t" stroked="f" coordsize="21600,21600" o:gfxdata="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V2l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.5pt" miterlimit="8" joinstyle="miter"/>
                  <v:imagedata o:title=""/>
                  <o:lock v:ext="edit" aspectratio="f"/>
                </v:shape>
                <v:shape id="KSO_Shape" o:spid="_x0000_s1026" o:spt="100" style="position:absolute;left:3717;top:3056;height:199;width:199;v-text-anchor:middle;" fillcolor="#FFFFFF" filled="t" stroked="f" coordsize="5581,5581" o:gfxdata="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trHa8AAAA&#10;2wAAAA8AAAAAAAAAAQAgAAAAIgAAAGRycy9kb3ducmV2LnhtbFBLAQIUABQAAAAIAIdO4kAzLwWe&#10;OwAAADkAAAAQAAAAAAAAAAEAIAAAAAsBAABkcnMvc2hhcGV4bWwueG1sUEsFBgAAAAAGAAYAWwEA&#10;ALU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48211661;76572163,1416648;76572163,76572163;76572163,76572163;76572163,76572163;21270464,76572163;1416648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619456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707390</wp:posOffset>
                </wp:positionV>
                <wp:extent cx="1576070" cy="358140"/>
                <wp:effectExtent l="0" t="0" r="0" b="0"/>
                <wp:wrapNone/>
                <wp:docPr id="7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思源黑体 CN Medium" w:hAnsi="思源黑体 CN Medium" w:eastAsia="思源黑体 CN Medium" w:cs="思源黑体 CN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40444D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1800000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40444D"/>
                                <w:kern w:val="24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40444D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40444D"/>
                                <w:kern w:val="24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223.65pt;margin-top:55.7pt;height:28.2pt;width:124.1pt;z-index:-893347840;mso-width-relative:page;mso-height-relative:page;" filled="f" stroked="f" coordsize="21600,21600" o:gfxdata="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Hla1NvYAAAACwEAAA8AAAAAAAAAAQAgAAAA&#10;IgAAAGRycy9kb3ducmV2LnhtbFBLAQIUABQAAAAIAIdO4kDF/opXmQEAAAU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思源黑体 CN Medium" w:hAnsi="思源黑体 CN Medium" w:eastAsia="思源黑体 CN Medium" w:cs="思源黑体 CN Medium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40444D"/>
                          <w:kern w:val="24"/>
                          <w:sz w:val="24"/>
                          <w:szCs w:val="24"/>
                          <w:lang w:val="en-US" w:eastAsia="zh-CN"/>
                        </w:rPr>
                        <w:t>1800000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40444D"/>
                          <w:kern w:val="24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40444D"/>
                          <w:kern w:val="24"/>
                          <w:sz w:val="24"/>
                          <w:szCs w:val="24"/>
                          <w:lang w:val="en-US" w:eastAsia="zh-CN"/>
                        </w:rPr>
                        <w:t>163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40444D"/>
                          <w:kern w:val="24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620480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715010</wp:posOffset>
                </wp:positionV>
                <wp:extent cx="1146810" cy="358140"/>
                <wp:effectExtent l="0" t="0" r="0" b="0"/>
                <wp:wrapNone/>
                <wp:docPr id="9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浙江杭州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366.6pt;margin-top:56.3pt;height:28.2pt;width:90.3pt;z-index:-893346816;mso-width-relative:page;mso-height-relative:page;" filled="f" stroked="f" coordsize="21600,21600" o:gfxdata="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A5Z2W9gAAAALAQAADwAAAAAAAAABACAAAAAi&#10;AAAAZHJzL2Rvd25yZXYueG1sUEsBAhQAFAAAAAgAh07iQEeX3I6YAQAABQ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思源黑体 CN Medium" w:hAnsi="思源黑体 CN Medium" w:eastAsia="思源黑体 CN Medium" w:cs="思源黑体 CN Medium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浙江杭州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622528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715010</wp:posOffset>
                </wp:positionV>
                <wp:extent cx="1314450" cy="358140"/>
                <wp:effectExtent l="0" t="0" r="0" b="0"/>
                <wp:wrapNone/>
                <wp:docPr id="11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思源黑体 CN Medium" w:hAnsi="思源黑体 CN Medium" w:eastAsia="思源黑体 CN Medium" w:cs="思源黑体 CN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40444D"/>
                                <w:kern w:val="24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40444D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8800000000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40444D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92.9pt;margin-top:56.3pt;height:28.2pt;width:103.5pt;z-index:-893344768;mso-width-relative:page;mso-height-relative:page;" filled="f" stroked="f" coordsize="21600,21600" o:gfxdata="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AqezlNcAAAALAQAADwAAAAAAAAABACAAAAAi&#10;AAAAZHJzL2Rvd25yZXYueG1sUEsBAhQAFAAAAAgAh07iQFEashCZAQAABg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思源黑体 CN Medium" w:hAnsi="思源黑体 CN Medium" w:eastAsia="思源黑体 CN Medium" w:cs="思源黑体 CN Medium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40444D"/>
                          <w:kern w:val="24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40444D"/>
                          <w:kern w:val="24"/>
                          <w:sz w:val="24"/>
                          <w:szCs w:val="24"/>
                          <w:lang w:val="en-US" w:eastAsia="zh-CN"/>
                        </w:rPr>
                        <w:t>8800000000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40444D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621504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797560</wp:posOffset>
                </wp:positionV>
                <wp:extent cx="226060" cy="226060"/>
                <wp:effectExtent l="0" t="0" r="2540" b="254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" cy="226060"/>
                          <a:chOff x="6183" y="2979"/>
                          <a:chExt cx="356" cy="356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6183" y="2979"/>
                            <a:ext cx="356" cy="356"/>
                          </a:xfrm>
                          <a:prstGeom prst="ellipse">
                            <a:avLst/>
                          </a:prstGeom>
                          <a:solidFill>
                            <a:srgbClr val="40444D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6262" y="3042"/>
                            <a:ext cx="199" cy="206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55pt;margin-top:62.8pt;height:17.8pt;width:17.8pt;z-index:-893345792;mso-width-relative:page;mso-height-relative:page;" coordorigin="6183,2979" coordsize="356,356" o:gfxdata="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">
                <o:lock v:ext="edit" aspectratio="f"/>
                <v:shape id="_x0000_s1026" o:spid="_x0000_s1026" o:spt="3" type="#_x0000_t3" style="position:absolute;left:6183;top:2979;height:356;width:356;v-text-anchor:middle;" fillcolor="#40444D" filled="t" stroked="f" coordsize="21600,21600" o:gfxdata="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+jh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.5pt" miterlimit="8" joinstyle="miter"/>
                  <v:imagedata o:title=""/>
                  <o:lock v:ext="edit" aspectratio="f"/>
                </v:shape>
                <v:shape id="KSO_Shape" o:spid="_x0000_s1026" o:spt="100" style="position:absolute;left:6262;top:3042;height:206;width:199;v-text-anchor:middle;" fillcolor="#FFFFFF" filled="t" stroked="f" coordsize="90,93" o:gfxdata="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YiNbgAAADaAAAA&#10;DwAAAAAAAAABACAAAAAiAAAAZHJzL2Rvd25yZXYueG1sUEsBAhQAFAAAAAgAh07iQDMvBZ47AAAA&#10;OQAAABAAAAAAAAAAAQAgAAAABwEAAGRycy9zaGFwZXhtbC54bWxQSwUGAAAAAAYABgBbAQAAsQMA&#10;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tbl>
      <w:tblPr>
        <w:tblStyle w:val="4"/>
        <w:tblpPr w:leftFromText="180" w:rightFromText="180" w:vertAnchor="text" w:tblpX="10214" w:tblpY="2898"/>
        <w:tblOverlap w:val="never"/>
        <w:tblW w:w="750" w:type="dxa"/>
        <w:tblInd w:w="0" w:type="dxa"/>
        <w:tblBorders>
          <w:top w:val="single" w:color="2E75B5" w:sz="4" w:space="0"/>
          <w:left w:val="single" w:color="2E75B5" w:sz="4" w:space="0"/>
          <w:bottom w:val="single" w:color="2E75B5" w:sz="4" w:space="0"/>
          <w:right w:val="single" w:color="2E75B5" w:sz="4" w:space="0"/>
          <w:insideH w:val="single" w:color="2E75B5" w:sz="4" w:space="0"/>
          <w:insideV w:val="single" w:color="2E75B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</w:tblGrid>
      <w:tr>
        <w:tblPrEx>
          <w:tblBorders>
            <w:top w:val="single" w:color="2E75B5" w:sz="4" w:space="0"/>
            <w:left w:val="single" w:color="2E75B5" w:sz="4" w:space="0"/>
            <w:bottom w:val="single" w:color="2E75B5" w:sz="4" w:space="0"/>
            <w:right w:val="single" w:color="2E75B5" w:sz="4" w:space="0"/>
            <w:insideH w:val="single" w:color="2E75B5" w:sz="4" w:space="0"/>
            <w:insideV w:val="single" w:color="2E75B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50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373696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183515</wp:posOffset>
                </wp:positionV>
                <wp:extent cx="6636385" cy="424180"/>
                <wp:effectExtent l="0" t="0" r="1206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424180"/>
                          <a:chOff x="8650" y="1048"/>
                          <a:chExt cx="10451" cy="668"/>
                        </a:xfrm>
                      </wpg:grpSpPr>
                      <wps:wsp>
                        <wps:cNvPr id="22" name="矩形 52"/>
                        <wps:cNvSpPr/>
                        <wps:spPr>
                          <a:xfrm flipV="1">
                            <a:off x="10314" y="1147"/>
                            <a:ext cx="8787" cy="4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52"/>
                        <wps:cNvSpPr/>
                        <wps:spPr>
                          <a:xfrm flipV="1">
                            <a:off x="8650" y="1142"/>
                            <a:ext cx="1677" cy="45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10"/>
                        <wps:cNvSpPr txBox="1"/>
                        <wps:spPr>
                          <a:xfrm>
                            <a:off x="8740" y="1048"/>
                            <a:ext cx="1604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5pt;margin-top:14.45pt;height:33.4pt;width:522.55pt;z-index:-893593600;mso-width-relative:page;mso-height-relative:page;" coordorigin="8650,1048" coordsize="10451,668" o:gfxdata="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mrkMD9sAAAAKAQAA&#10;DwAAAAAAAAABACAAAAAiAAAAZHJzL2Rvd25yZXYueG1sUEsBAhQAFAAAAAgAh07iQJ9y7cWlAwAA&#10;ugsAAA4AAAAAAAAAAQAgAAAAKgEAAGRycy9lMm9Eb2MueG1sUEsFBgAAAAAGAAYAWQEAAEEHAAAA&#10;AA==&#10;">
                <o:lock v:ext="edit" aspectratio="f"/>
                <v:rect id="矩形 52" o:spid="_x0000_s1026" o:spt="1" style="position:absolute;left:10314;top:1147;flip:y;height:454;width:8787;v-text-anchor:middle;" fillcolor="#F2F2F2 [3052]" filled="t" stroked="f" coordsize="21600,21600" o:gfxdata="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33m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2" o:spid="_x0000_s1026" o:spt="1" style="position:absolute;left:8650;top:1142;flip:y;height:454;width:1677;v-text-anchor:middle;" fillcolor="#9DC3E6 [1940]" filled="t" stroked="f" coordsize="21600,21600" o:gfxdata="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B8M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8740;top:1048;height:668;width:1604;" filled="f" stroked="f" coordsize="21600,21600" o:gfxdata="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S89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0161843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136525</wp:posOffset>
                </wp:positionV>
                <wp:extent cx="6621780" cy="107378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1073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2011.9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2015.7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浙江××大学                        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艺术设计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连续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年获得学院奖学金，专业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熟练掌3Dmax、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Auto CAD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、light cape、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Photo shop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等作图软件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参加过大广赛获得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XXXXXXXXXX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20" w:lineRule="exact"/>
                              <w:ind w:left="0" w:leftChars="0" w:firstLine="0" w:firstLineChars="0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46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460" w:lineRule="exact"/>
                              <w:ind w:leftChars="0" w:firstLine="1100" w:firstLineChars="500"/>
                              <w:textAlignment w:val="auto"/>
                              <w:outlineLvl w:val="9"/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5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500" w:lineRule="exact"/>
                              <w:ind w:leftChars="0"/>
                              <w:textAlignment w:val="auto"/>
                              <w:outlineLvl w:val="9"/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1.5pt;margin-top:10.75pt;height:84.55pt;width:521.4pt;z-index:-893348864;mso-width-relative:page;mso-height-relative:page;" filled="f" stroked="f" coordsize="21600,21600" o:gfxdata="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iPEcHaAAAADAEAAA8AAAAAAAAAAQAgAAAA&#10;IgAAAGRycy9kb3ducmV2LnhtbFBLAQIUABQAAAAIAIdO4kDq2f8v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b w:val="0"/>
                          <w:bCs w:val="0"/>
                          <w:sz w:val="22"/>
                          <w:szCs w:val="22"/>
                        </w:rPr>
                        <w:t>2011.9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b w:val="0"/>
                          <w:bCs w:val="0"/>
                          <w:sz w:val="22"/>
                          <w:szCs w:val="22"/>
                        </w:rPr>
                        <w:t>2015.7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 xml:space="preserve">                            浙江××大学                        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艺术设计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连续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年获得学院奖学金，专业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%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24"/>
                          <w:sz w:val="22"/>
                          <w:szCs w:val="22"/>
                        </w:rPr>
                        <w:t>熟练掌3Dmax、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Auto CAD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24"/>
                          <w:sz w:val="22"/>
                          <w:szCs w:val="22"/>
                        </w:rPr>
                        <w:t>、light cape、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Photo shop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24"/>
                          <w:sz w:val="22"/>
                          <w:szCs w:val="22"/>
                        </w:rPr>
                        <w:t>等作图软件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参加过大广赛获得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XXXXXXXXXX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20" w:lineRule="exact"/>
                        <w:ind w:left="0" w:leftChars="0" w:firstLine="0" w:firstLineChars="0"/>
                        <w:jc w:val="center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46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460" w:lineRule="exact"/>
                        <w:ind w:leftChars="0" w:firstLine="1100" w:firstLineChars="500"/>
                        <w:textAlignment w:val="auto"/>
                        <w:outlineLvl w:val="9"/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5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500" w:lineRule="exact"/>
                        <w:ind w:leftChars="0"/>
                        <w:textAlignment w:val="auto"/>
                        <w:outlineLvl w:val="9"/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373696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124460</wp:posOffset>
                </wp:positionV>
                <wp:extent cx="6636385" cy="424180"/>
                <wp:effectExtent l="0" t="0" r="1206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424180"/>
                          <a:chOff x="8650" y="1048"/>
                          <a:chExt cx="10451" cy="668"/>
                        </a:xfrm>
                      </wpg:grpSpPr>
                      <wps:wsp>
                        <wps:cNvPr id="4" name="矩形 52"/>
                        <wps:cNvSpPr/>
                        <wps:spPr>
                          <a:xfrm flipV="1">
                            <a:off x="10314" y="1147"/>
                            <a:ext cx="8787" cy="4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52"/>
                        <wps:cNvSpPr/>
                        <wps:spPr>
                          <a:xfrm flipV="1">
                            <a:off x="8650" y="1142"/>
                            <a:ext cx="1677" cy="45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10"/>
                        <wps:cNvSpPr txBox="1"/>
                        <wps:spPr>
                          <a:xfrm>
                            <a:off x="8740" y="1048"/>
                            <a:ext cx="1604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4pt;margin-top:9.8pt;height:33.4pt;width:522.55pt;z-index:-893593600;mso-width-relative:page;mso-height-relative:page;" coordorigin="8650,1048" coordsize="10451,668" o:gfxdata="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HSV5WNoAAAAK&#10;AQAADwAAAAAAAAABACAAAAAiAAAAZHJzL2Rvd25yZXYueG1sUEsBAhQAFAAAAAgAh07iQGrkXKSp&#10;AwAAtwsAAA4AAAAAAAAAAQAgAAAAKQEAAGRycy9lMm9Eb2MueG1sUEsFBgAAAAAGAAYAWQEAAEQH&#10;AAAAAA==&#10;">
                <o:lock v:ext="edit" aspectratio="f"/>
                <v:rect id="矩形 52" o:spid="_x0000_s1026" o:spt="1" style="position:absolute;left:10314;top:1147;flip:y;height:454;width:8787;v-text-anchor:middle;" fillcolor="#F2F2F2 [3052]" filled="t" stroked="f" coordsize="21600,21600" o:gfxdata="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tfX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2" o:spid="_x0000_s1026" o:spt="1" style="position:absolute;left:8650;top:1142;flip:y;height:454;width:1677;v-text-anchor:middle;" fillcolor="#9DC3E6 [1940]" filled="t" stroked="f" coordsize="21600,21600" o:gfxdata="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Ucqh6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8740;top:1048;height:668;width:1604;" filled="f" stroked="f" coordsize="21600,21600" o:gfxdata="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wyV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  <w: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65994649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ge">
                  <wp:posOffset>4163695</wp:posOffset>
                </wp:positionV>
                <wp:extent cx="6635750" cy="3469005"/>
                <wp:effectExtent l="0" t="0" r="0" b="0"/>
                <wp:wrapNone/>
                <wp:docPr id="1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0" cy="346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.7-2018.12                   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XX 广告有限公司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UI 设计师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1、负责公司及其他媒体产品的页面设计工作;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2、负责日常的维护性页面设计工作，持续改善产品细节，提升用户体验;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3 、负责产品推广活动的专题、广告图片设计;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负责协作前端工程师完成切片。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9.1-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19.12                  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XXXXXXXX 公司 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UI 设计师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1、负责整体 UI 交互流程设计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、负责 UI 元素，菜单，界面结构布局设计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、负责 UI 设计思路汇报与界面功能和整体 UI 开发进度规划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、负责与程序，美术沟通配合，对游戏中 UI 各部分设计实现跟进。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-61.5pt;margin-top:327.85pt;height:273.15pt;width:522.5pt;mso-position-vertical-relative:page;z-index:-1635020800;mso-width-relative:page;mso-height-relative:page;" filled="f" stroked="f" coordsize="21600,21600" o:gfxdata="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7Z74LYAAAADQEAAA8AAAAAAAAAAQAgAAAAIgAAAGRycy9kb3ducmV2LnhtbFBLAQIUABQAAAAI&#10;AIdO4kAZml6StAEAADE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.7-2018.12                   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XX 广告有限公司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UI 设计师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1、负责公司及其他媒体产品的页面设计工作;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2、负责日常的维护性页面设计工作，持续改善产品细节，提升用户体验;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3 、负责产品推广活动的专题、广告图片设计;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负责协作前端工程师完成切片。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9.1-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19.12                  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 xml:space="preserve">XXXXXXXX 公司 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 xml:space="preserve"> UI 设计师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1、负责整体 UI 交互流程设计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、负责 UI 元素，菜单，界面结构布局设计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、负责 UI 设计思路汇报与界面功能和整体 UI 开发进度规划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 xml:space="preserve">、负责与程序，美术沟通配合，对游戏中 UI 各部分设计实现跟进。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373696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142240</wp:posOffset>
                </wp:positionV>
                <wp:extent cx="6636385" cy="424180"/>
                <wp:effectExtent l="0" t="0" r="1206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424180"/>
                          <a:chOff x="8650" y="1048"/>
                          <a:chExt cx="10451" cy="668"/>
                        </a:xfrm>
                      </wpg:grpSpPr>
                      <wps:wsp>
                        <wps:cNvPr id="27" name="矩形 52"/>
                        <wps:cNvSpPr/>
                        <wps:spPr>
                          <a:xfrm flipV="1">
                            <a:off x="10314" y="1147"/>
                            <a:ext cx="8787" cy="4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52"/>
                        <wps:cNvSpPr/>
                        <wps:spPr>
                          <a:xfrm flipV="1">
                            <a:off x="8650" y="1142"/>
                            <a:ext cx="1677" cy="45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10"/>
                        <wps:cNvSpPr txBox="1"/>
                        <wps:spPr>
                          <a:xfrm>
                            <a:off x="8740" y="1048"/>
                            <a:ext cx="1604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11.2pt;height:33.4pt;width:522.55pt;z-index:-893593600;mso-width-relative:page;mso-height-relative:page;" coordorigin="8650,1048" coordsize="10451,668" o:gfxdata="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hCJM/tsAAAAK&#10;AQAADwAAAAAAAAABACAAAAAiAAAAZHJzL2Rvd25yZXYueG1sUEsBAhQAFAAAAAgAh07iQBUw5y+o&#10;AwAAugsAAA4AAAAAAAAAAQAgAAAAKgEAAGRycy9lMm9Eb2MueG1sUEsFBgAAAAAGAAYAWQEAAEQH&#10;AAAAAA==&#10;">
                <o:lock v:ext="edit" aspectratio="f"/>
                <v:rect id="矩形 52" o:spid="_x0000_s1026" o:spt="1" style="position:absolute;left:10314;top:1147;flip:y;height:454;width:8787;v-text-anchor:middle;" fillcolor="#F2F2F2 [3052]" filled="t" stroked="f" coordsize="21600,21600" o:gfxdata="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gH3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2" o:spid="_x0000_s1026" o:spt="1" style="position:absolute;left:8650;top:1142;flip:y;height:454;width:1677;v-text-anchor:middle;" fillcolor="#9DC3E6 [1940]" filled="t" stroked="f" coordsize="21600,21600" o:gfxdata="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aNRSr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8740;top:1048;height:668;width:1604;" filled="f" stroked="f" coordsize="21600,21600" o:gfxdata="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KYMy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006727168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142240</wp:posOffset>
                </wp:positionV>
                <wp:extent cx="6582410" cy="1073150"/>
                <wp:effectExtent l="0" t="0" r="0" b="0"/>
                <wp:wrapNone/>
                <wp:docPr id="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241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本人毕业于艺术设计专业，具有较高的艺术素养，平时注重设计理论知识的积累，并将理论应用到作品中。了解当下设计的流行趋势，设计注重细节、重视用户体验，对色彩搭配有着浓厚的兴趣，熟练掌握各种设计相关软件的应用。有良好的团队精神、善于勾通,适应能力强。为人诚恳，做事积极主动、认真、踏实，能够吃苦，具备了较强的动手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0.5pt;margin-top:11.2pt;height:84.5pt;width:518.3pt;z-index:-1288240128;mso-width-relative:page;mso-height-relative:page;" filled="f" stroked="f" coordsize="21600,21600" o:gfxdata="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xoJVp1wAAAAsBAAAPAAAAAAAAAAEAIAAAACIA&#10;AABkcnMvZG93bnJldi54bWxQSwECFAAUAAAACACHTuJAU2Xj4g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</w:rPr>
                        <w:t>本人毕业于艺术设计专业，具有较高的艺术素养，平时注重设计理论知识的积累，并将理论应用到作品中。了解当下设计的流行趋势，设计注重细节、重视用户体验，对色彩搭配有着浓厚的兴趣，熟练掌握各种设计相关软件的应用。有良好的团队精神、善于勾通,适应能力强。为人诚恳，做事积极主动、认真、踏实，能够吃苦，具备了较强的动手能力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006727168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745490</wp:posOffset>
                </wp:positionV>
                <wp:extent cx="6582410" cy="107315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241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意向岗位： UI设计师；美术编辑/美工；CI设计与策划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期望工作地点： 浙江杭州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从事行业： 广告、公关、设计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8.4pt;margin-top:58.7pt;height:84.5pt;width:518.3pt;z-index:-1288240128;mso-width-relative:page;mso-height-relative:page;" filled="f" stroked="f" coordsize="21600,21600" o:gfxdata="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atAbfYAAAADAEAAA8AAAAAAAAAAQAgAAAA&#10;IgAAAGRycy9kb3ducmV2LnhtbFBLAQIUABQAAAAIAIdO4kAqRVbK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意向岗位： UI设计师；美术编辑/美工；CI设计与策划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期望工作地点： 浙江杭州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从事行业： 广告、公关、设计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373696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398780</wp:posOffset>
                </wp:positionV>
                <wp:extent cx="6636385" cy="424180"/>
                <wp:effectExtent l="0" t="0" r="1206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424180"/>
                          <a:chOff x="8650" y="1048"/>
                          <a:chExt cx="10451" cy="668"/>
                        </a:xfrm>
                      </wpg:grpSpPr>
                      <wps:wsp>
                        <wps:cNvPr id="32" name="矩形 52"/>
                        <wps:cNvSpPr/>
                        <wps:spPr>
                          <a:xfrm flipV="1">
                            <a:off x="10314" y="1147"/>
                            <a:ext cx="8787" cy="4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52"/>
                        <wps:cNvSpPr/>
                        <wps:spPr>
                          <a:xfrm flipV="1">
                            <a:off x="8650" y="1142"/>
                            <a:ext cx="1677" cy="45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文本框 10"/>
                        <wps:cNvSpPr txBox="1"/>
                        <wps:spPr>
                          <a:xfrm>
                            <a:off x="8740" y="1048"/>
                            <a:ext cx="1604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思源黑体 CN Heavy" w:hAnsi="思源黑体 CN Heavy" w:eastAsia="思源黑体 CN Heavy" w:cs="思源黑体 CN Heavy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pt;margin-top:31.4pt;height:33.4pt;width:522.55pt;z-index:-893593600;mso-width-relative:page;mso-height-relative:page;" coordorigin="8650,1048" coordsize="10451,668" o:gfxdata="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NYzcaLaAAAACwEAAA8A&#10;AAAAAAAAAQAgAAAAIgAAAGRycy9kb3ducmV2LnhtbFBLAQIUABQAAAAIAIdO4kDfq14ZpAMAALoL&#10;AAAOAAAAAAAAAAEAIAAAACkBAABkcnMvZTJvRG9jLnhtbFBLBQYAAAAABgAGAFkBAAA/BwAAAAA=&#10;">
                <o:lock v:ext="edit" aspectratio="f"/>
                <v:rect id="矩形 52" o:spid="_x0000_s1026" o:spt="1" style="position:absolute;left:10314;top:1147;flip:y;height:454;width:8787;v-text-anchor:middle;" fillcolor="#F2F2F2 [3052]" filled="t" stroked="f" coordsize="21600,21600" o:gfxdata="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uSL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2" o:spid="_x0000_s1026" o:spt="1" style="position:absolute;left:8650;top:1142;flip:y;height:454;width:1677;v-text-anchor:middle;" fillcolor="#9DC3E6 [1940]" filled="t" stroked="f" coordsize="21600,21600" o:gfxdata="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5V5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8740;top:1048;height:668;width:1604;" filled="f" stroked="f" coordsize="21600,21600" o:gfxdata="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lmP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  <w:r>
                          <w:rPr>
                            <w:rFonts w:hint="eastAsia" w:ascii="思源黑体 CN Heavy" w:hAnsi="思源黑体 CN Heavy" w:eastAsia="思源黑体 CN Heavy" w:cs="思源黑体 CN Heavy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Kozuka Mincho Pro H">
    <w:altName w:val="思源宋體 Heavy"/>
    <w:panose1 w:val="02020A00000000000000"/>
    <w:charset w:val="80"/>
    <w:family w:val="roman"/>
    <w:pitch w:val="default"/>
    <w:sig w:usb0="00000000" w:usb1="00000000" w:usb2="00000012" w:usb3="00000000" w:csb0="20020005" w:csb1="00000000"/>
  </w:font>
  <w:font w:name="思源宋體 Heavy">
    <w:panose1 w:val="02020900000000000000"/>
    <w:charset w:val="88"/>
    <w:family w:val="auto"/>
    <w:pitch w:val="default"/>
    <w:sig w:usb0="30000083" w:usb1="2BDF3C10" w:usb2="00000016" w:usb3="00000000" w:csb0="603A0107" w:csb1="00000000"/>
  </w:font>
  <w:font w:name="思源宋體 Heavy">
    <w:panose1 w:val="02020900000000000000"/>
    <w:charset w:val="80"/>
    <w:family w:val="roman"/>
    <w:pitch w:val="default"/>
    <w:sig w:usb0="30000083" w:usb1="2BDF3C10" w:usb2="00000016" w:usb3="00000000" w:csb0="603A0107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87AD87"/>
    <w:multiLevelType w:val="singleLevel"/>
    <w:tmpl w:val="FA87AD87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">
    <w:nsid w:val="3CFF8504"/>
    <w:multiLevelType w:val="singleLevel"/>
    <w:tmpl w:val="3CFF850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C164E01"/>
    <w:multiLevelType w:val="singleLevel"/>
    <w:tmpl w:val="5C164E0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11D37"/>
    <w:rsid w:val="7B211D37"/>
    <w:rsid w:val="7EAC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7f6e0fa2-1bfd-f832-7cc0-ebf362d7b932\&#24212;&#23626;&#29983;&#25945;&#2407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应届生教师简历.docx</Template>
  <Pages>4</Pages>
  <Words>502</Words>
  <Characters>509</Characters>
  <Lines>0</Lines>
  <Paragraphs>0</Paragraphs>
  <TotalTime>3</TotalTime>
  <ScaleCrop>false</ScaleCrop>
  <LinksUpToDate>false</LinksUpToDate>
  <CharactersWithSpaces>512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2020-04-11T13:28:00Z</dcterms:created>
  <dc:creator>安宝</dc:creator>
  <cp:lastModifiedBy>安宝</cp:lastModifiedBy>
  <dcterms:modified xsi:type="dcterms:W3CDTF">2020-04-11T13:43:16Z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